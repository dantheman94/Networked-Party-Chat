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10150343"/>
        <w:docPartObj>
          <w:docPartGallery w:val="Cover Pages"/>
          <w:docPartUnique/>
        </w:docPartObj>
      </w:sdtPr>
      <w:sdtEndPr/>
      <w:sdtContent>
        <w:p w14:paraId="78A06DD7" w14:textId="60F3645D" w:rsidR="00FC34EC" w:rsidRDefault="002F58CC">
          <w:r>
            <w:rPr>
              <w:noProof/>
              <w:sz w:val="24"/>
              <w:szCs w:val="24"/>
              <w:lang w:eastAsia="en-US"/>
            </w:rPr>
            <w:drawing>
              <wp:anchor distT="0" distB="0" distL="114300" distR="114300" simplePos="0" relativeHeight="251675648" behindDoc="0" locked="0" layoutInCell="1" allowOverlap="1" wp14:anchorId="3F718277" wp14:editId="5BDFC100">
                <wp:simplePos x="0" y="0"/>
                <wp:positionH relativeFrom="column">
                  <wp:posOffset>1675349</wp:posOffset>
                </wp:positionH>
                <wp:positionV relativeFrom="paragraph">
                  <wp:posOffset>1371009</wp:posOffset>
                </wp:positionV>
                <wp:extent cx="4270248" cy="427024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connection-network-link-lan-computer-laptop-32a9035d191b33b2-512x512.png"/>
                        <pic:cNvPicPr/>
                      </pic:nvPicPr>
                      <pic:blipFill>
                        <a:blip r:embed="rId11">
                          <a:extLst>
                            <a:ext uri="{28A0092B-C50C-407E-A947-70E740481C1C}">
                              <a14:useLocalDpi xmlns:a14="http://schemas.microsoft.com/office/drawing/2010/main" val="0"/>
                            </a:ext>
                          </a:extLst>
                        </a:blip>
                        <a:stretch>
                          <a:fillRect/>
                        </a:stretch>
                      </pic:blipFill>
                      <pic:spPr>
                        <a:xfrm>
                          <a:off x="0" y="0"/>
                          <a:ext cx="4270248" cy="4270248"/>
                        </a:xfrm>
                        <a:prstGeom prst="rect">
                          <a:avLst/>
                        </a:prstGeom>
                      </pic:spPr>
                    </pic:pic>
                  </a:graphicData>
                </a:graphic>
                <wp14:sizeRelH relativeFrom="page">
                  <wp14:pctWidth>0</wp14:pctWidth>
                </wp14:sizeRelH>
                <wp14:sizeRelV relativeFrom="page">
                  <wp14:pctHeight>0</wp14:pctHeight>
                </wp14:sizeRelV>
              </wp:anchor>
            </w:drawing>
          </w:r>
          <w:r w:rsidR="000B56B0">
            <w:rPr>
              <w:noProof/>
              <w:lang w:eastAsia="en-US"/>
            </w:rPr>
            <mc:AlternateContent>
              <mc:Choice Requires="wps">
                <w:drawing>
                  <wp:anchor distT="0" distB="0" distL="114300" distR="114300" simplePos="0" relativeHeight="251662336" behindDoc="0" locked="1" layoutInCell="1" allowOverlap="1" wp14:anchorId="75D7C63A" wp14:editId="71DCA171">
                    <wp:simplePos x="0" y="0"/>
                    <wp:positionH relativeFrom="margin">
                      <wp:align>right</wp:align>
                    </wp:positionH>
                    <wp:positionV relativeFrom="page">
                      <wp:posOffset>1280160</wp:posOffset>
                    </wp:positionV>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C349A6" w14:textId="63A1B1A7" w:rsidR="00FC34EC" w:rsidRDefault="000B56B0">
                                <w:pPr>
                                  <w:pStyle w:val="Subtitle"/>
                                </w:pPr>
                                <w:r>
                                  <w:t xml:space="preserve">Version </w:t>
                                </w:r>
                                <w:r w:rsidR="00FA23EC">
                                  <w:t>0.2</w:t>
                                </w:r>
                              </w:p>
                              <w:p w14:paraId="20ED255F" w14:textId="6C5D1F8A" w:rsidR="00FC34EC" w:rsidRDefault="00110E7E">
                                <w:pPr>
                                  <w:pStyle w:val="Subtitle"/>
                                </w:pPr>
                                <w:sdt>
                                  <w:sdtPr>
                                    <w:alias w:val="Date"/>
                                    <w:tag w:val=""/>
                                    <w:id w:val="602156663"/>
                                    <w:dataBinding w:prefixMappings="xmlns:ns0='http://schemas.microsoft.com/office/2006/coverPageProps' " w:xpath="/ns0:CoverPageProperties[1]/ns0:PublishDate[1]" w:storeItemID="{55AF091B-3C7A-41E3-B477-F2FDAA23CFDA}"/>
                                    <w:date w:fullDate="2018-05-05T00:00:00Z">
                                      <w:dateFormat w:val="MMMM d, yyyy"/>
                                      <w:lid w:val="en-US"/>
                                      <w:storeMappedDataAs w:val="dateTime"/>
                                      <w:calendar w:val="gregorian"/>
                                    </w:date>
                                  </w:sdtPr>
                                  <w:sdtEndPr/>
                                  <w:sdtContent>
                                    <w:r w:rsidR="00FA23EC">
                                      <w:t>May 5, 2018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5D7C63A" id="_x0000_t202" coordsize="21600,21600" o:spt="202" path="m,l,21600r21600,l21600,xe">
                    <v:stroke joinstyle="miter"/>
                    <v:path gradientshapeok="t" o:connecttype="rect"/>
                  </v:shapetype>
                  <v:shape id="Text Box 33" o:spid="_x0000_s1026" type="#_x0000_t202" alt="Version number and date" style="position:absolute;left:0;text-align:left;margin-left:237.05pt;margin-top:100.8pt;width:288.25pt;height:287.5pt;z-index:251662336;visibility:visible;mso-wrap-style:square;mso-width-percent:471;mso-height-percent:363;mso-wrap-distance-left:9pt;mso-wrap-distance-top:0;mso-wrap-distance-right:9pt;mso-wrap-distance-bottom:0;mso-position-horizontal:right;mso-position-horizontal-relative:margin;mso-position-vertical:absolute;mso-position-vertical-relative:page;mso-width-percent:47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" filled="f" stroked="f" strokeweight=".5pt">
                    <v:textbox style="mso-fit-shape-to-text:t" inset="0,0,0,0">
                      <w:txbxContent>
                        <w:p w14:paraId="2AC349A6" w14:textId="63A1B1A7" w:rsidR="00FC34EC" w:rsidRDefault="000B56B0">
                          <w:pPr>
                            <w:pStyle w:val="Subtitle"/>
                          </w:pPr>
                          <w:r>
                            <w:t xml:space="preserve">Version </w:t>
                          </w:r>
                          <w:r w:rsidR="00FA23EC">
                            <w:t>0.2</w:t>
                          </w:r>
                        </w:p>
                        <w:p w14:paraId="20ED255F" w14:textId="6C5D1F8A" w:rsidR="00FC34EC" w:rsidRDefault="00A4433F">
                          <w:pPr>
                            <w:pStyle w:val="Subtitle"/>
                          </w:pPr>
                          <w:sdt>
                            <w:sdtPr>
                              <w:alias w:val="Date"/>
                              <w:tag w:val=""/>
                              <w:id w:val="602156663"/>
                              <w:dataBinding w:prefixMappings="xmlns:ns0='http://schemas.microsoft.com/office/2006/coverPageProps' " w:xpath="/ns0:CoverPageProperties[1]/ns0:PublishDate[1]" w:storeItemID="{55AF091B-3C7A-41E3-B477-F2FDAA23CFDA}"/>
                              <w:date w:fullDate="2018-05-05T00:00:00Z">
                                <w:dateFormat w:val="MMMM d, yyyy"/>
                                <w:lid w:val="en-US"/>
                                <w:storeMappedDataAs w:val="dateTime"/>
                                <w:calendar w:val="gregorian"/>
                              </w:date>
                            </w:sdtPr>
                            <w:sdtEndPr/>
                            <w:sdtContent>
                              <w:r w:rsidR="00FA23EC">
                                <w:t>May 5, 2018</w:t>
                              </w:r>
                            </w:sdtContent>
                          </w:sdt>
                        </w:p>
                      </w:txbxContent>
                    </v:textbox>
                    <w10:wrap type="square" anchorx="margin" anchory="page"/>
                    <w10:anchorlock/>
                  </v:shape>
                </w:pict>
              </mc:Fallback>
            </mc:AlternateContent>
          </w:r>
          <w:r w:rsidR="000B56B0">
            <w:rPr>
              <w:noProof/>
              <w:lang w:eastAsia="en-US"/>
            </w:rPr>
            <mc:AlternateContent>
              <mc:Choice Requires="wps">
                <w:drawing>
                  <wp:anchor distT="0" distB="0" distL="114300" distR="114300" simplePos="0" relativeHeight="251661312" behindDoc="0" locked="1" layoutInCell="1" allowOverlap="1" wp14:anchorId="382A6E5A" wp14:editId="4ED847BD">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B62788" w14:textId="67ACF57F" w:rsidR="00FC34EC" w:rsidRDefault="005670D2">
                                <w:pPr>
                                  <w:pStyle w:val="Contactinfo"/>
                                </w:pPr>
                                <w:r>
                                  <w:t>CREATED</w:t>
                                </w:r>
                                <w:r w:rsidR="000B56B0">
                                  <w:t xml:space="preserve">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346D64">
                                      <w:t>Daniel Marton</w:t>
                                    </w:r>
                                  </w:sdtContent>
                                </w:sdt>
                              </w:p>
                              <w:p w14:paraId="2D179993" w14:textId="1EB8420A" w:rsidR="00FC34EC" w:rsidRDefault="00110E7E">
                                <w:pPr>
                                  <w:pStyle w:val="Contactinfo"/>
                                </w:pPr>
                                <w:sdt>
                                  <w:sdtPr>
                                    <w:alias w:val="Company"/>
                                    <w:tag w:val=""/>
                                    <w:id w:val="733736139"/>
                                    <w:showingPlcHdr/>
                                    <w:dataBinding w:prefixMappings="xmlns:ns0='http://schemas.openxmlformats.org/officeDocument/2006/extended-properties' " w:xpath="/ns0:Properties[1]/ns0:Company[1]" w:storeItemID="{6668398D-A668-4E3E-A5EB-62B293D839F1}"/>
                                    <w:text/>
                                  </w:sdtPr>
                                  <w:sdtEndPr/>
                                  <w:sdtContent>
                                    <w:r w:rsidR="00EC6920">
                                      <w:t xml:space="preserve">     </w:t>
                                    </w:r>
                                  </w:sdtContent>
                                </w:sdt>
                              </w:p>
                              <w:p w14:paraId="7D6B57F8" w14:textId="474F12CC" w:rsidR="00FC34EC" w:rsidRDefault="00110E7E">
                                <w:pPr>
                                  <w:pStyle w:val="Contactinfo"/>
                                </w:pPr>
                                <w:sdt>
                                  <w:sdtPr>
                                    <w:alias w:val="Company Address"/>
                                    <w:tag w:val=""/>
                                    <w:id w:val="-1515219664"/>
                                    <w:showingPlcHdr/>
                                    <w:dataBinding w:prefixMappings="xmlns:ns0='http://schemas.microsoft.com/office/2006/coverPageProps' " w:xpath="/ns0:CoverPageProperties[1]/ns0:CompanyAddress[1]" w:storeItemID="{55AF091B-3C7A-41E3-B477-F2FDAA23CFDA}"/>
                                    <w:text/>
                                  </w:sdtPr>
                                  <w:sdtEndPr/>
                                  <w:sdtContent>
                                    <w:r w:rsidR="00346D64">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2A6E5A" id="Text Box 35" o:spid="_x0000_s1027"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" filled="f" stroked="f" strokeweight=".5pt">
                    <v:textbox inset="0,0,0,0">
                      <w:txbxContent>
                        <w:p w14:paraId="7EB62788" w14:textId="67ACF57F" w:rsidR="00FC34EC" w:rsidRDefault="005670D2">
                          <w:pPr>
                            <w:pStyle w:val="Contactinfo"/>
                          </w:pPr>
                          <w:r>
                            <w:t>CREATED</w:t>
                          </w:r>
                          <w:r w:rsidR="000B56B0">
                            <w:t xml:space="preserve">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346D64">
                                <w:t>Daniel Marton</w:t>
                              </w:r>
                            </w:sdtContent>
                          </w:sdt>
                        </w:p>
                        <w:p w14:paraId="2D179993" w14:textId="1EB8420A" w:rsidR="00FC34EC" w:rsidRDefault="00A4433F">
                          <w:pPr>
                            <w:pStyle w:val="Contactinfo"/>
                          </w:pPr>
                          <w:sdt>
                            <w:sdtPr>
                              <w:alias w:val="Company"/>
                              <w:tag w:val=""/>
                              <w:id w:val="733736139"/>
                              <w:showingPlcHdr/>
                              <w:dataBinding w:prefixMappings="xmlns:ns0='http://schemas.openxmlformats.org/officeDocument/2006/extended-properties' " w:xpath="/ns0:Properties[1]/ns0:Company[1]" w:storeItemID="{6668398D-A668-4E3E-A5EB-62B293D839F1}"/>
                              <w:text/>
                            </w:sdtPr>
                            <w:sdtEndPr/>
                            <w:sdtContent>
                              <w:r w:rsidR="00EC6920">
                                <w:t xml:space="preserve">     </w:t>
                              </w:r>
                            </w:sdtContent>
                          </w:sdt>
                        </w:p>
                        <w:p w14:paraId="7D6B57F8" w14:textId="474F12CC" w:rsidR="00FC34EC" w:rsidRDefault="00A4433F">
                          <w:pPr>
                            <w:pStyle w:val="Contactinfo"/>
                          </w:pPr>
                          <w:sdt>
                            <w:sdtPr>
                              <w:alias w:val="Company Address"/>
                              <w:tag w:val=""/>
                              <w:id w:val="-1515219664"/>
                              <w:showingPlcHdr/>
                              <w:dataBinding w:prefixMappings="xmlns:ns0='http://schemas.microsoft.com/office/2006/coverPageProps' " w:xpath="/ns0:CoverPageProperties[1]/ns0:CompanyAddress[1]" w:storeItemID="{55AF091B-3C7A-41E3-B477-F2FDAA23CFDA}"/>
                              <w:text/>
                            </w:sdtPr>
                            <w:sdtEndPr/>
                            <w:sdtContent>
                              <w:r w:rsidR="00346D64">
                                <w:t xml:space="preserve">     </w:t>
                              </w:r>
                            </w:sdtContent>
                          </w:sdt>
                        </w:p>
                      </w:txbxContent>
                    </v:textbox>
                    <w10:wrap type="square" anchorx="margin" anchory="page"/>
                    <w10:anchorlock/>
                  </v:shape>
                </w:pict>
              </mc:Fallback>
            </mc:AlternateContent>
          </w:r>
          <w:r w:rsidR="000B56B0">
            <w:rPr>
              <w:noProof/>
              <w:lang w:eastAsia="en-US"/>
            </w:rPr>
            <mc:AlternateContent>
              <mc:Choice Requires="wps">
                <w:drawing>
                  <wp:anchor distT="0" distB="0" distL="114300" distR="114300" simplePos="0" relativeHeight="251660288" behindDoc="0" locked="1" layoutInCell="1" allowOverlap="1" wp14:anchorId="5A44FDB8" wp14:editId="414D0AC2">
                    <wp:simplePos x="0" y="0"/>
                    <wp:positionH relativeFrom="margin">
                      <wp:align>right</wp:align>
                    </wp:positionH>
                    <wp:positionV relativeFrom="page">
                      <wp:posOffset>3931920</wp:posOffset>
                    </wp:positionV>
                    <wp:extent cx="6223000" cy="525780"/>
                    <wp:effectExtent l="0" t="0" r="6350"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6223239"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A30DE1" w14:textId="3A239C3F" w:rsidR="00FC34EC" w:rsidRDefault="00FC34EC">
                                <w:pPr>
                                  <w:pStyle w:val="Logo"/>
                                </w:pP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665828A2" w14:textId="60DDE00C" w:rsidR="00FC34EC" w:rsidRDefault="006C1179">
                                    <w:pPr>
                                      <w:pStyle w:val="Title"/>
                                    </w:pPr>
                                    <w:r>
                                      <w:t>NETWORK</w:t>
                                    </w:r>
                                    <w:r w:rsidR="0064325B">
                                      <w:t xml:space="preserve"> </w:t>
                                    </w:r>
                                    <w:r w:rsidR="00F66324">
                                      <w:t>Party</w:t>
                                    </w:r>
                                    <w:r>
                                      <w:t xml:space="preserve"> CHAT</w:t>
                                    </w:r>
                                    <w:r w:rsidR="00F66324">
                                      <w:t xml:space="preserve"> System</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5F1BBC05" w14:textId="473F15A0" w:rsidR="00FC34EC" w:rsidRDefault="001722F4" w:rsidP="001722F4">
                                    <w:pPr>
                                      <w:pStyle w:val="Subtitle"/>
                                      <w:ind w:left="12960" w:hanging="12888"/>
                                    </w:pPr>
                                    <w:r>
                                      <w:t>Complex G</w:t>
                                    </w:r>
                                    <w:r w:rsidR="00346D64">
                                      <w:t>AME SYSTEM</w:t>
                                    </w:r>
                                    <w:r w:rsidR="00A56426">
                                      <w:t>s</w:t>
                                    </w:r>
                                    <w:r w:rsidR="00346D64">
                                      <w:t xml:space="preserve"> ASSIGNMENT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44FDB8" id="Text Box 37" o:spid="_x0000_s1028" type="#_x0000_t202" alt="Title and subtitle" style="position:absolute;left:0;text-align:left;margin-left:438.8pt;margin-top:309.6pt;width:490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" filled="f" stroked="f" strokeweight=".5pt">
                    <v:textbox inset="0,0,0,0">
                      <w:txbxContent>
                        <w:p w14:paraId="0CA30DE1" w14:textId="3A239C3F" w:rsidR="00FC34EC" w:rsidRDefault="00FC34EC">
                          <w:pPr>
                            <w:pStyle w:val="Logo"/>
                          </w:pP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665828A2" w14:textId="60DDE00C" w:rsidR="00FC34EC" w:rsidRDefault="006C1179">
                              <w:pPr>
                                <w:pStyle w:val="Title"/>
                              </w:pPr>
                              <w:r>
                                <w:t>NETWORK</w:t>
                              </w:r>
                              <w:r w:rsidR="0064325B">
                                <w:t xml:space="preserve"> </w:t>
                              </w:r>
                              <w:r w:rsidR="00F66324">
                                <w:t>Party</w:t>
                              </w:r>
                              <w:r>
                                <w:t xml:space="preserve"> CHAT</w:t>
                              </w:r>
                              <w:r w:rsidR="00F66324">
                                <w:t xml:space="preserve"> System</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5F1BBC05" w14:textId="473F15A0" w:rsidR="00FC34EC" w:rsidRDefault="001722F4" w:rsidP="001722F4">
                              <w:pPr>
                                <w:pStyle w:val="Subtitle"/>
                                <w:ind w:left="12960" w:hanging="12888"/>
                              </w:pPr>
                              <w:r>
                                <w:t>Complex G</w:t>
                              </w:r>
                              <w:r w:rsidR="00346D64">
                                <w:t>AME SYSTEM</w:t>
                              </w:r>
                              <w:r w:rsidR="00A56426">
                                <w:t>s</w:t>
                              </w:r>
                              <w:r w:rsidR="00346D64">
                                <w:t xml:space="preserve"> ASSIGNMENT</w:t>
                              </w:r>
                            </w:p>
                          </w:sdtContent>
                        </w:sdt>
                      </w:txbxContent>
                    </v:textbox>
                    <w10:wrap type="square" anchorx="margin" anchory="page"/>
                    <w10:anchorlock/>
                  </v:shape>
                </w:pict>
              </mc:Fallback>
            </mc:AlternateContent>
          </w:r>
          <w:r w:rsidR="000B56B0">
            <w:br w:type="page"/>
          </w:r>
          <w:r w:rsidR="000B56B0">
            <w:rPr>
              <w:noProof/>
              <w:lang w:eastAsia="en-US"/>
            </w:rPr>
            <mc:AlternateContent>
              <mc:Choice Requires="wpg">
                <w:drawing>
                  <wp:anchor distT="0" distB="0" distL="114300" distR="114300" simplePos="0" relativeHeight="251664384" behindDoc="0" locked="1" layoutInCell="1" allowOverlap="1" wp14:anchorId="0A08B54D" wp14:editId="19BA64A5">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97ACC22" id="Group 38" o:spid="_x0000_s1026" alt="Decorative sidebar" style="position:absolute;margin-left:0;margin-top:0;width:18pt;height:10in;z-index:25166438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ZnI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Ao1ZnI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dd8047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fillcolor="#94b6d2 [3204]" stroked="f" strokeweight="1pt">
                      <o:lock v:ext="edit" aspectratio="t"/>
                    </v:rect>
                    <w10:wrap anchorx="page" anchory="page"/>
                    <w10:anchorlock/>
                  </v:group>
                </w:pict>
              </mc:Fallback>
            </mc:AlternateContent>
          </w:r>
        </w:p>
      </w:sdtContent>
    </w:sdt>
    <w:p w14:paraId="1708508C" w14:textId="3ABDC392" w:rsidR="00DC0FDA" w:rsidRPr="00443B78" w:rsidRDefault="00B43239" w:rsidP="00443B78">
      <w:pPr>
        <w:pStyle w:val="Heading2"/>
        <w:ind w:left="0"/>
        <w:rPr>
          <w:sz w:val="32"/>
          <w:szCs w:val="32"/>
        </w:rPr>
      </w:pPr>
      <w:r w:rsidRPr="00443B78">
        <w:rPr>
          <w:noProof/>
          <w:sz w:val="32"/>
          <w:szCs w:val="32"/>
          <w:lang w:eastAsia="en-US"/>
        </w:rPr>
        <w:lastRenderedPageBreak/>
        <mc:AlternateContent>
          <mc:Choice Requires="wpg">
            <w:drawing>
              <wp:anchor distT="0" distB="0" distL="114300" distR="114300" simplePos="0" relativeHeight="251666432" behindDoc="0" locked="1" layoutInCell="1" allowOverlap="1" wp14:anchorId="1D047F60" wp14:editId="40139D79">
                <wp:simplePos x="0" y="0"/>
                <wp:positionH relativeFrom="page">
                  <wp:posOffset>352425</wp:posOffset>
                </wp:positionH>
                <wp:positionV relativeFrom="margin">
                  <wp:align>center</wp:align>
                </wp:positionV>
                <wp:extent cx="228600" cy="9144000"/>
                <wp:effectExtent l="0" t="0" r="3175" b="635"/>
                <wp:wrapNone/>
                <wp:docPr id="2" name="Group 2"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24F1419" id="Group 2" o:spid="_x0000_s1026" alt="Decorative sidebar" style="position:absolute;margin-left:27.75pt;margin-top:0;width:18pt;height:10in;z-index:251666432;mso-width-percent:29;mso-height-percent:909;mso-position-horizontal-relative:page;mso-position-vertical:center;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">
                <v:rect id="Rectangle 3"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dd8047 [3205]" stroked="f" strokeweight="1pt"/>
                <v:rect id="Rectangle 5"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94b6d2 [3204]" stroked="f" strokeweight="1pt">
                  <o:lock v:ext="edit" aspectratio="t"/>
                </v:rect>
                <w10:wrap anchorx="page" anchory="margin"/>
                <w10:anchorlock/>
              </v:group>
            </w:pict>
          </mc:Fallback>
        </mc:AlternateContent>
      </w:r>
      <w:r w:rsidR="00DC0FDA" w:rsidRPr="00443B78">
        <w:rPr>
          <w:sz w:val="32"/>
          <w:szCs w:val="32"/>
        </w:rPr>
        <w:t>Table Of Contents</w:t>
      </w:r>
    </w:p>
    <w:p w14:paraId="28D610D0" w14:textId="5A1C7626" w:rsidR="00DC0FDA" w:rsidRDefault="00DC0FDA" w:rsidP="00DC0FDA"/>
    <w:p w14:paraId="10ED7124" w14:textId="001A23AF" w:rsidR="00DC0FDA" w:rsidRDefault="00DC0FDA" w:rsidP="00DC0FDA"/>
    <w:tbl>
      <w:tblPr>
        <w:tblStyle w:val="GridTable1Light1"/>
        <w:tblW w:w="0" w:type="auto"/>
        <w:tblLook w:val="04A0" w:firstRow="1" w:lastRow="0" w:firstColumn="1" w:lastColumn="0" w:noHBand="0" w:noVBand="1"/>
      </w:tblPr>
      <w:tblGrid>
        <w:gridCol w:w="7225"/>
        <w:gridCol w:w="2125"/>
      </w:tblGrid>
      <w:tr w:rsidR="00E92DD0" w14:paraId="66F9D923" w14:textId="77777777" w:rsidTr="00E92D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129E84F3" w14:textId="29857905" w:rsidR="00E92DD0" w:rsidRPr="00E92DD0" w:rsidRDefault="00E92DD0" w:rsidP="00E92DD0">
            <w:pPr>
              <w:ind w:left="0"/>
              <w:rPr>
                <w:sz w:val="24"/>
                <w:szCs w:val="24"/>
              </w:rPr>
            </w:pPr>
            <w:r w:rsidRPr="002003CF">
              <w:rPr>
                <w:sz w:val="28"/>
                <w:szCs w:val="28"/>
              </w:rPr>
              <w:t>Unit</w:t>
            </w:r>
            <w:r w:rsidR="00B0333F" w:rsidRPr="002003CF">
              <w:rPr>
                <w:sz w:val="28"/>
                <w:szCs w:val="28"/>
              </w:rPr>
              <w:t>s</w:t>
            </w:r>
          </w:p>
        </w:tc>
        <w:tc>
          <w:tcPr>
            <w:tcW w:w="2125" w:type="dxa"/>
          </w:tcPr>
          <w:p w14:paraId="665F096F" w14:textId="3EE6CB02" w:rsidR="00E92DD0" w:rsidRPr="002003CF" w:rsidRDefault="00DE64FF" w:rsidP="00DE64FF">
            <w:pPr>
              <w:ind w:left="0"/>
              <w:jc w:val="right"/>
              <w:cnfStyle w:val="100000000000" w:firstRow="1" w:lastRow="0" w:firstColumn="0" w:lastColumn="0" w:oddVBand="0" w:evenVBand="0" w:oddHBand="0" w:evenHBand="0" w:firstRowFirstColumn="0" w:firstRowLastColumn="0" w:lastRowFirstColumn="0" w:lastRowLastColumn="0"/>
              <w:rPr>
                <w:sz w:val="28"/>
                <w:szCs w:val="28"/>
              </w:rPr>
            </w:pPr>
            <w:r w:rsidRPr="002003CF">
              <w:rPr>
                <w:sz w:val="28"/>
                <w:szCs w:val="28"/>
              </w:rPr>
              <w:t>Page</w:t>
            </w:r>
          </w:p>
        </w:tc>
      </w:tr>
      <w:tr w:rsidR="00E92DD0" w:rsidRPr="002003CF" w14:paraId="44F9124E" w14:textId="77777777" w:rsidTr="00E92DD0">
        <w:tc>
          <w:tcPr>
            <w:cnfStyle w:val="001000000000" w:firstRow="0" w:lastRow="0" w:firstColumn="1" w:lastColumn="0" w:oddVBand="0" w:evenVBand="0" w:oddHBand="0" w:evenHBand="0" w:firstRowFirstColumn="0" w:firstRowLastColumn="0" w:lastRowFirstColumn="0" w:lastRowLastColumn="0"/>
            <w:tcW w:w="7225" w:type="dxa"/>
          </w:tcPr>
          <w:p w14:paraId="1A0C108C" w14:textId="00F170CE" w:rsidR="00E92DD0" w:rsidRPr="002003CF" w:rsidRDefault="00110E7E" w:rsidP="00DC0FDA">
            <w:pPr>
              <w:ind w:left="0"/>
              <w:rPr>
                <w:b w:val="0"/>
                <w:color w:val="000000" w:themeColor="text1"/>
                <w:sz w:val="24"/>
                <w:szCs w:val="24"/>
              </w:rPr>
            </w:pPr>
            <w:hyperlink w:anchor="_System_Overview" w:history="1">
              <w:r w:rsidR="00E92DD0" w:rsidRPr="002003CF">
                <w:rPr>
                  <w:rStyle w:val="Hyperlink"/>
                  <w:b w:val="0"/>
                  <w:bCs w:val="0"/>
                  <w:color w:val="000000" w:themeColor="text1"/>
                  <w:sz w:val="24"/>
                  <w:szCs w:val="24"/>
                  <w:u w:val="none"/>
                </w:rPr>
                <w:t>System Overview</w:t>
              </w:r>
              <w:r w:rsidR="00A40F0F" w:rsidRPr="002003CF">
                <w:rPr>
                  <w:rStyle w:val="Hyperlink"/>
                  <w:b w:val="0"/>
                  <w:bCs w:val="0"/>
                  <w:color w:val="000000" w:themeColor="text1"/>
                  <w:sz w:val="24"/>
                  <w:szCs w:val="24"/>
                  <w:u w:val="none"/>
                </w:rPr>
                <w:t xml:space="preserve">  </w:t>
              </w:r>
            </w:hyperlink>
            <w:r w:rsidR="00A40F0F" w:rsidRPr="002003CF">
              <w:rPr>
                <w:b w:val="0"/>
                <w:color w:val="000000" w:themeColor="text1"/>
                <w:sz w:val="24"/>
                <w:szCs w:val="24"/>
              </w:rPr>
              <w:t xml:space="preserve"> </w:t>
            </w:r>
          </w:p>
        </w:tc>
        <w:tc>
          <w:tcPr>
            <w:tcW w:w="2125" w:type="dxa"/>
          </w:tcPr>
          <w:p w14:paraId="5BE395DC" w14:textId="0C418EB9" w:rsidR="00E92DD0" w:rsidRPr="002003CF" w:rsidRDefault="00110E7E" w:rsidP="00B07A46">
            <w:pPr>
              <w:ind w:left="0"/>
              <w:jc w:val="right"/>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hyperlink w:anchor="_System_Overview" w:history="1">
              <w:r w:rsidR="00B12AF2" w:rsidRPr="002003CF">
                <w:rPr>
                  <w:rStyle w:val="Hyperlink"/>
                  <w:color w:val="000000" w:themeColor="text1"/>
                  <w:sz w:val="24"/>
                  <w:szCs w:val="24"/>
                  <w:u w:val="none"/>
                </w:rPr>
                <w:t>2</w:t>
              </w:r>
            </w:hyperlink>
            <w:r w:rsidR="00BB15F8" w:rsidRPr="002003CF">
              <w:rPr>
                <w:rStyle w:val="Hyperlink"/>
                <w:color w:val="000000" w:themeColor="text1"/>
                <w:sz w:val="24"/>
                <w:szCs w:val="24"/>
                <w:u w:val="none"/>
              </w:rPr>
              <w:t xml:space="preserve"> - 4</w:t>
            </w:r>
          </w:p>
        </w:tc>
      </w:tr>
      <w:tr w:rsidR="00CC7255" w:rsidRPr="002003CF" w14:paraId="020BCC60" w14:textId="77777777" w:rsidTr="00E92DD0">
        <w:tc>
          <w:tcPr>
            <w:cnfStyle w:val="001000000000" w:firstRow="0" w:lastRow="0" w:firstColumn="1" w:lastColumn="0" w:oddVBand="0" w:evenVBand="0" w:oddHBand="0" w:evenHBand="0" w:firstRowFirstColumn="0" w:firstRowLastColumn="0" w:lastRowFirstColumn="0" w:lastRowLastColumn="0"/>
            <w:tcW w:w="7225" w:type="dxa"/>
          </w:tcPr>
          <w:p w14:paraId="0C535B03" w14:textId="3E56A8AD" w:rsidR="00CC7255" w:rsidRPr="002003CF" w:rsidRDefault="00CC7255" w:rsidP="00DC0FDA">
            <w:pPr>
              <w:ind w:left="0"/>
              <w:rPr>
                <w:b w:val="0"/>
                <w:sz w:val="24"/>
                <w:szCs w:val="24"/>
              </w:rPr>
            </w:pPr>
            <w:r w:rsidRPr="002003CF">
              <w:rPr>
                <w:b w:val="0"/>
                <w:sz w:val="24"/>
                <w:szCs w:val="24"/>
              </w:rPr>
              <w:t>UML Diagrams</w:t>
            </w:r>
          </w:p>
        </w:tc>
        <w:tc>
          <w:tcPr>
            <w:tcW w:w="2125" w:type="dxa"/>
          </w:tcPr>
          <w:p w14:paraId="74D748AB" w14:textId="4C80FED3" w:rsidR="00CC7255" w:rsidRPr="002003CF" w:rsidRDefault="00B07A46" w:rsidP="00E92DD0">
            <w:pPr>
              <w:ind w:left="0"/>
              <w:jc w:val="right"/>
              <w:cnfStyle w:val="000000000000" w:firstRow="0" w:lastRow="0" w:firstColumn="0" w:lastColumn="0" w:oddVBand="0" w:evenVBand="0" w:oddHBand="0" w:evenHBand="0" w:firstRowFirstColumn="0" w:firstRowLastColumn="0" w:lastRowFirstColumn="0" w:lastRowLastColumn="0"/>
              <w:rPr>
                <w:sz w:val="24"/>
                <w:szCs w:val="24"/>
              </w:rPr>
            </w:pPr>
            <w:r w:rsidRPr="002003CF">
              <w:rPr>
                <w:sz w:val="24"/>
                <w:szCs w:val="24"/>
              </w:rPr>
              <w:t>3 - 4</w:t>
            </w:r>
          </w:p>
        </w:tc>
      </w:tr>
      <w:tr w:rsidR="00BB15F8" w:rsidRPr="002003CF" w14:paraId="3524043C" w14:textId="77777777" w:rsidTr="00E92DD0">
        <w:tc>
          <w:tcPr>
            <w:cnfStyle w:val="001000000000" w:firstRow="0" w:lastRow="0" w:firstColumn="1" w:lastColumn="0" w:oddVBand="0" w:evenVBand="0" w:oddHBand="0" w:evenHBand="0" w:firstRowFirstColumn="0" w:firstRowLastColumn="0" w:lastRowFirstColumn="0" w:lastRowLastColumn="0"/>
            <w:tcW w:w="7225" w:type="dxa"/>
          </w:tcPr>
          <w:p w14:paraId="228CBAB6" w14:textId="41C33E99" w:rsidR="00BB15F8" w:rsidRPr="002003CF" w:rsidRDefault="00BB15F8" w:rsidP="00DC0FDA">
            <w:pPr>
              <w:ind w:left="0"/>
              <w:rPr>
                <w:b w:val="0"/>
                <w:sz w:val="24"/>
                <w:szCs w:val="24"/>
              </w:rPr>
            </w:pPr>
            <w:r w:rsidRPr="002003CF">
              <w:rPr>
                <w:b w:val="0"/>
                <w:sz w:val="24"/>
                <w:szCs w:val="24"/>
              </w:rPr>
              <w:t>Minimum Viable Product</w:t>
            </w:r>
          </w:p>
        </w:tc>
        <w:tc>
          <w:tcPr>
            <w:tcW w:w="2125" w:type="dxa"/>
          </w:tcPr>
          <w:p w14:paraId="0BE396FC" w14:textId="30E1CFA4" w:rsidR="00BB15F8" w:rsidRPr="002003CF" w:rsidRDefault="00BB15F8" w:rsidP="00E92DD0">
            <w:pPr>
              <w:ind w:left="0"/>
              <w:jc w:val="right"/>
              <w:cnfStyle w:val="000000000000" w:firstRow="0" w:lastRow="0" w:firstColumn="0" w:lastColumn="0" w:oddVBand="0" w:evenVBand="0" w:oddHBand="0" w:evenHBand="0" w:firstRowFirstColumn="0" w:firstRowLastColumn="0" w:lastRowFirstColumn="0" w:lastRowLastColumn="0"/>
              <w:rPr>
                <w:sz w:val="24"/>
                <w:szCs w:val="24"/>
              </w:rPr>
            </w:pPr>
            <w:r w:rsidRPr="002003CF">
              <w:rPr>
                <w:sz w:val="24"/>
                <w:szCs w:val="24"/>
              </w:rPr>
              <w:t>5</w:t>
            </w:r>
          </w:p>
        </w:tc>
      </w:tr>
      <w:tr w:rsidR="00F51338" w:rsidRPr="002003CF" w14:paraId="53EB36C6" w14:textId="77777777" w:rsidTr="00E92DD0">
        <w:tc>
          <w:tcPr>
            <w:cnfStyle w:val="001000000000" w:firstRow="0" w:lastRow="0" w:firstColumn="1" w:lastColumn="0" w:oddVBand="0" w:evenVBand="0" w:oddHBand="0" w:evenHBand="0" w:firstRowFirstColumn="0" w:firstRowLastColumn="0" w:lastRowFirstColumn="0" w:lastRowLastColumn="0"/>
            <w:tcW w:w="7225" w:type="dxa"/>
          </w:tcPr>
          <w:p w14:paraId="22401E11" w14:textId="36DEF3A4" w:rsidR="00F51338" w:rsidRPr="002003CF" w:rsidRDefault="00110E7E" w:rsidP="00DC0FDA">
            <w:pPr>
              <w:ind w:left="0"/>
              <w:rPr>
                <w:b w:val="0"/>
                <w:color w:val="000000" w:themeColor="text1"/>
                <w:sz w:val="24"/>
                <w:szCs w:val="24"/>
              </w:rPr>
            </w:pPr>
            <w:hyperlink w:anchor="_Risks_&amp;_Concerns" w:history="1">
              <w:r w:rsidR="00F51338" w:rsidRPr="002003CF">
                <w:rPr>
                  <w:rStyle w:val="Hyperlink"/>
                  <w:b w:val="0"/>
                  <w:bCs w:val="0"/>
                  <w:color w:val="000000" w:themeColor="text1"/>
                  <w:sz w:val="24"/>
                  <w:szCs w:val="24"/>
                  <w:u w:val="none"/>
                </w:rPr>
                <w:t>Risks &amp; Concerns</w:t>
              </w:r>
            </w:hyperlink>
          </w:p>
        </w:tc>
        <w:tc>
          <w:tcPr>
            <w:tcW w:w="2125" w:type="dxa"/>
          </w:tcPr>
          <w:p w14:paraId="10CE42F4" w14:textId="5A3DD394" w:rsidR="00F51338" w:rsidRPr="002003CF" w:rsidRDefault="00110E7E" w:rsidP="00B07A46">
            <w:pPr>
              <w:ind w:left="0"/>
              <w:jc w:val="right"/>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hyperlink w:anchor="_Minimal_Viable_Product" w:history="1">
              <w:r w:rsidR="00B07A46" w:rsidRPr="002003CF">
                <w:rPr>
                  <w:rStyle w:val="Hyperlink"/>
                  <w:color w:val="000000" w:themeColor="text1"/>
                  <w:sz w:val="24"/>
                  <w:szCs w:val="24"/>
                  <w:u w:val="none"/>
                </w:rPr>
                <w:t>5</w:t>
              </w:r>
            </w:hyperlink>
          </w:p>
        </w:tc>
      </w:tr>
      <w:tr w:rsidR="00F51338" w:rsidRPr="002003CF" w14:paraId="19D02E52" w14:textId="77777777" w:rsidTr="00E92DD0">
        <w:tc>
          <w:tcPr>
            <w:cnfStyle w:val="001000000000" w:firstRow="0" w:lastRow="0" w:firstColumn="1" w:lastColumn="0" w:oddVBand="0" w:evenVBand="0" w:oddHBand="0" w:evenHBand="0" w:firstRowFirstColumn="0" w:firstRowLastColumn="0" w:lastRowFirstColumn="0" w:lastRowLastColumn="0"/>
            <w:tcW w:w="7225" w:type="dxa"/>
          </w:tcPr>
          <w:p w14:paraId="01A12340" w14:textId="01403F95" w:rsidR="00F51338" w:rsidRPr="002003CF" w:rsidRDefault="00110E7E" w:rsidP="00DC0FDA">
            <w:pPr>
              <w:ind w:left="0"/>
              <w:rPr>
                <w:b w:val="0"/>
                <w:color w:val="000000" w:themeColor="text1"/>
                <w:sz w:val="24"/>
                <w:szCs w:val="24"/>
              </w:rPr>
            </w:pPr>
            <w:hyperlink w:anchor="_External_Libraries" w:history="1">
              <w:r w:rsidR="00F51338" w:rsidRPr="002003CF">
                <w:rPr>
                  <w:rStyle w:val="Hyperlink"/>
                  <w:b w:val="0"/>
                  <w:bCs w:val="0"/>
                  <w:color w:val="000000" w:themeColor="text1"/>
                  <w:sz w:val="24"/>
                  <w:szCs w:val="24"/>
                  <w:u w:val="none"/>
                </w:rPr>
                <w:t>External Libraries</w:t>
              </w:r>
            </w:hyperlink>
          </w:p>
        </w:tc>
        <w:tc>
          <w:tcPr>
            <w:tcW w:w="2125" w:type="dxa"/>
          </w:tcPr>
          <w:p w14:paraId="1DD1EF25" w14:textId="4520DAD8" w:rsidR="00F51338" w:rsidRPr="002003CF" w:rsidRDefault="00110E7E" w:rsidP="009D4B24">
            <w:pPr>
              <w:ind w:left="0"/>
              <w:jc w:val="right"/>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hyperlink w:anchor="_Risks_&amp;_Concerns" w:history="1">
              <w:r w:rsidR="009D4B24" w:rsidRPr="002003CF">
                <w:rPr>
                  <w:rStyle w:val="Hyperlink"/>
                  <w:color w:val="000000" w:themeColor="text1"/>
                  <w:sz w:val="24"/>
                  <w:szCs w:val="24"/>
                  <w:u w:val="none"/>
                </w:rPr>
                <w:t>6</w:t>
              </w:r>
            </w:hyperlink>
          </w:p>
        </w:tc>
      </w:tr>
      <w:tr w:rsidR="00B07A46" w:rsidRPr="002003CF" w14:paraId="0D056FB6" w14:textId="77777777" w:rsidTr="00E92DD0">
        <w:tc>
          <w:tcPr>
            <w:cnfStyle w:val="001000000000" w:firstRow="0" w:lastRow="0" w:firstColumn="1" w:lastColumn="0" w:oddVBand="0" w:evenVBand="0" w:oddHBand="0" w:evenHBand="0" w:firstRowFirstColumn="0" w:firstRowLastColumn="0" w:lastRowFirstColumn="0" w:lastRowLastColumn="0"/>
            <w:tcW w:w="7225" w:type="dxa"/>
          </w:tcPr>
          <w:p w14:paraId="58038923" w14:textId="249B52BD" w:rsidR="00B07A46" w:rsidRPr="002003CF" w:rsidRDefault="00B07A46" w:rsidP="00DC0FDA">
            <w:pPr>
              <w:ind w:left="0"/>
              <w:rPr>
                <w:b w:val="0"/>
                <w:sz w:val="24"/>
                <w:szCs w:val="24"/>
              </w:rPr>
            </w:pPr>
            <w:r w:rsidRPr="002003CF">
              <w:rPr>
                <w:b w:val="0"/>
                <w:sz w:val="24"/>
                <w:szCs w:val="24"/>
              </w:rPr>
              <w:t>Feature Map</w:t>
            </w:r>
          </w:p>
        </w:tc>
        <w:tc>
          <w:tcPr>
            <w:tcW w:w="2125" w:type="dxa"/>
          </w:tcPr>
          <w:p w14:paraId="1AB0D5C4" w14:textId="5D0F1BD4" w:rsidR="00B07A46" w:rsidRPr="002003CF" w:rsidRDefault="009D4B24" w:rsidP="00B07A46">
            <w:pPr>
              <w:ind w:left="0"/>
              <w:jc w:val="right"/>
              <w:cnfStyle w:val="000000000000" w:firstRow="0" w:lastRow="0" w:firstColumn="0" w:lastColumn="0" w:oddVBand="0" w:evenVBand="0" w:oddHBand="0" w:evenHBand="0" w:firstRowFirstColumn="0" w:firstRowLastColumn="0" w:lastRowFirstColumn="0" w:lastRowLastColumn="0"/>
              <w:rPr>
                <w:sz w:val="24"/>
                <w:szCs w:val="24"/>
              </w:rPr>
            </w:pPr>
            <w:r w:rsidRPr="002003CF">
              <w:rPr>
                <w:sz w:val="24"/>
                <w:szCs w:val="24"/>
              </w:rPr>
              <w:t>7</w:t>
            </w:r>
          </w:p>
        </w:tc>
      </w:tr>
      <w:tr w:rsidR="00F51338" w:rsidRPr="002003CF" w14:paraId="2F216838" w14:textId="77777777" w:rsidTr="00E92DD0">
        <w:tc>
          <w:tcPr>
            <w:cnfStyle w:val="001000000000" w:firstRow="0" w:lastRow="0" w:firstColumn="1" w:lastColumn="0" w:oddVBand="0" w:evenVBand="0" w:oddHBand="0" w:evenHBand="0" w:firstRowFirstColumn="0" w:firstRowLastColumn="0" w:lastRowFirstColumn="0" w:lastRowLastColumn="0"/>
            <w:tcW w:w="7225" w:type="dxa"/>
          </w:tcPr>
          <w:p w14:paraId="628DB087" w14:textId="13FBD812" w:rsidR="00F51338" w:rsidRPr="002003CF" w:rsidRDefault="00F51338" w:rsidP="00DC0FDA">
            <w:pPr>
              <w:ind w:left="0"/>
              <w:rPr>
                <w:b w:val="0"/>
                <w:color w:val="000000" w:themeColor="text1"/>
                <w:sz w:val="24"/>
                <w:szCs w:val="24"/>
              </w:rPr>
            </w:pPr>
            <w:r w:rsidRPr="002003CF">
              <w:rPr>
                <w:b w:val="0"/>
                <w:sz w:val="24"/>
                <w:szCs w:val="24"/>
              </w:rPr>
              <w:t>Postmortem</w:t>
            </w:r>
          </w:p>
        </w:tc>
        <w:tc>
          <w:tcPr>
            <w:tcW w:w="2125" w:type="dxa"/>
          </w:tcPr>
          <w:p w14:paraId="70BA1E18" w14:textId="2D0F451C" w:rsidR="00F51338" w:rsidRPr="002003CF" w:rsidRDefault="00110E7E" w:rsidP="009D4B24">
            <w:pPr>
              <w:ind w:left="0"/>
              <w:jc w:val="right"/>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hyperlink w:anchor="_External_Libraries" w:history="1">
              <w:r w:rsidR="009D4B24" w:rsidRPr="002003CF">
                <w:rPr>
                  <w:rStyle w:val="Hyperlink"/>
                  <w:color w:val="000000" w:themeColor="text1"/>
                  <w:sz w:val="24"/>
                  <w:szCs w:val="24"/>
                  <w:u w:val="none"/>
                </w:rPr>
                <w:t>7</w:t>
              </w:r>
            </w:hyperlink>
          </w:p>
        </w:tc>
      </w:tr>
      <w:tr w:rsidR="00F51338" w:rsidRPr="002003CF" w14:paraId="6DDDEC84" w14:textId="77777777" w:rsidTr="00E92DD0">
        <w:tc>
          <w:tcPr>
            <w:cnfStyle w:val="001000000000" w:firstRow="0" w:lastRow="0" w:firstColumn="1" w:lastColumn="0" w:oddVBand="0" w:evenVBand="0" w:oddHBand="0" w:evenHBand="0" w:firstRowFirstColumn="0" w:firstRowLastColumn="0" w:lastRowFirstColumn="0" w:lastRowLastColumn="0"/>
            <w:tcW w:w="7225" w:type="dxa"/>
          </w:tcPr>
          <w:p w14:paraId="6079533B" w14:textId="6AF3EAFD" w:rsidR="00F51338" w:rsidRPr="002003CF" w:rsidRDefault="00110E7E" w:rsidP="00DC0FDA">
            <w:pPr>
              <w:ind w:left="0"/>
              <w:rPr>
                <w:b w:val="0"/>
                <w:sz w:val="24"/>
                <w:szCs w:val="24"/>
              </w:rPr>
            </w:pPr>
            <w:hyperlink w:anchor="_Resources" w:history="1">
              <w:r w:rsidR="00F51338" w:rsidRPr="002003CF">
                <w:rPr>
                  <w:rStyle w:val="Hyperlink"/>
                  <w:b w:val="0"/>
                  <w:bCs w:val="0"/>
                  <w:color w:val="000000" w:themeColor="text1"/>
                  <w:sz w:val="24"/>
                  <w:szCs w:val="24"/>
                  <w:u w:val="none"/>
                </w:rPr>
                <w:t>Resources</w:t>
              </w:r>
            </w:hyperlink>
          </w:p>
        </w:tc>
        <w:tc>
          <w:tcPr>
            <w:tcW w:w="2125" w:type="dxa"/>
          </w:tcPr>
          <w:p w14:paraId="297AFA38" w14:textId="18F21967" w:rsidR="00F51338" w:rsidRPr="002003CF" w:rsidRDefault="009D4B24" w:rsidP="00B45050">
            <w:pPr>
              <w:ind w:left="0"/>
              <w:jc w:val="right"/>
              <w:cnfStyle w:val="000000000000" w:firstRow="0" w:lastRow="0" w:firstColumn="0" w:lastColumn="0" w:oddVBand="0" w:evenVBand="0" w:oddHBand="0" w:evenHBand="0" w:firstRowFirstColumn="0" w:firstRowLastColumn="0" w:lastRowFirstColumn="0" w:lastRowLastColumn="0"/>
              <w:rPr>
                <w:sz w:val="24"/>
                <w:szCs w:val="24"/>
              </w:rPr>
            </w:pPr>
            <w:r w:rsidRPr="002003CF">
              <w:rPr>
                <w:sz w:val="24"/>
                <w:szCs w:val="24"/>
              </w:rPr>
              <w:t>8</w:t>
            </w:r>
          </w:p>
        </w:tc>
      </w:tr>
    </w:tbl>
    <w:p w14:paraId="5EF8F288" w14:textId="0F7D2181" w:rsidR="00DC0FDA" w:rsidRPr="002003CF" w:rsidRDefault="00DC0FDA" w:rsidP="00DC0FDA">
      <w:pPr>
        <w:rPr>
          <w:sz w:val="24"/>
          <w:szCs w:val="24"/>
        </w:rPr>
      </w:pPr>
    </w:p>
    <w:p w14:paraId="4E7AFA06" w14:textId="5ED69FCE" w:rsidR="00DC0FDA" w:rsidRDefault="00DC0FDA" w:rsidP="00DC0FDA"/>
    <w:p w14:paraId="6ABD83B1" w14:textId="0371FFB0" w:rsidR="00DC0FDA" w:rsidRDefault="00DC0FDA" w:rsidP="00DC0FDA"/>
    <w:p w14:paraId="476AA302" w14:textId="60FC53AC" w:rsidR="00DC0FDA" w:rsidRDefault="00DC0FDA" w:rsidP="00DC0FDA"/>
    <w:p w14:paraId="4B22E66B" w14:textId="14EE7728" w:rsidR="00DC0FDA" w:rsidRDefault="00DC0FDA" w:rsidP="00DC0FDA"/>
    <w:p w14:paraId="1B5DFCAB" w14:textId="7FB2FC5E" w:rsidR="00DC0FDA" w:rsidRDefault="00DC0FDA" w:rsidP="00DC0FDA"/>
    <w:p w14:paraId="10889099" w14:textId="621FE72A" w:rsidR="00DC0FDA" w:rsidRDefault="00DC0FDA" w:rsidP="00DC0FDA"/>
    <w:p w14:paraId="7CF42F30" w14:textId="3EC34B16" w:rsidR="00DC0FDA" w:rsidRDefault="00DC0FDA" w:rsidP="00DC0FDA"/>
    <w:p w14:paraId="65244E33" w14:textId="3CD8F81C" w:rsidR="00DC0FDA" w:rsidRDefault="00DC0FDA" w:rsidP="00DC0FDA"/>
    <w:p w14:paraId="6AB30E21" w14:textId="7231FE86" w:rsidR="00DC0FDA" w:rsidRDefault="00DC0FDA" w:rsidP="00DC0FDA"/>
    <w:p w14:paraId="02FE4229" w14:textId="6F3CCC86" w:rsidR="00DC0FDA" w:rsidRDefault="00DC0FDA" w:rsidP="00DC0FDA"/>
    <w:p w14:paraId="0A7F2247" w14:textId="4A52B012" w:rsidR="00DC0FDA" w:rsidRDefault="00DC0FDA" w:rsidP="00DC0FDA"/>
    <w:p w14:paraId="77E26B29" w14:textId="77777777" w:rsidR="00F51338" w:rsidRDefault="00F51338" w:rsidP="00DC0FDA"/>
    <w:p w14:paraId="4435FA82" w14:textId="77777777" w:rsidR="00F51338" w:rsidRDefault="00F51338" w:rsidP="00DC0FDA"/>
    <w:p w14:paraId="65D81561" w14:textId="77777777" w:rsidR="00F51338" w:rsidRDefault="00F51338" w:rsidP="00DC0FDA"/>
    <w:p w14:paraId="2DB9275F" w14:textId="77777777" w:rsidR="00F51338" w:rsidRDefault="00F51338" w:rsidP="00DC0FDA"/>
    <w:p w14:paraId="33282807" w14:textId="77777777" w:rsidR="00F51338" w:rsidRDefault="00F51338" w:rsidP="00DC0FDA"/>
    <w:p w14:paraId="26945715" w14:textId="77777777" w:rsidR="00F51338" w:rsidRDefault="00F51338" w:rsidP="00DC0FDA"/>
    <w:p w14:paraId="23DD7F7F" w14:textId="77777777" w:rsidR="00F51338" w:rsidRDefault="00F51338" w:rsidP="00DC0FDA"/>
    <w:p w14:paraId="5D1C8005" w14:textId="7874F924" w:rsidR="00846AFE" w:rsidRDefault="00F51338" w:rsidP="00F51338">
      <w:pPr>
        <w:spacing w:before="0" w:after="240" w:line="252" w:lineRule="auto"/>
        <w:ind w:left="0" w:right="0"/>
      </w:pPr>
      <w:r>
        <w:rPr>
          <w:noProof/>
          <w:lang w:eastAsia="en-US"/>
        </w:rPr>
        <mc:AlternateContent>
          <mc:Choice Requires="wpg">
            <w:drawing>
              <wp:anchor distT="0" distB="0" distL="114300" distR="114300" simplePos="0" relativeHeight="251684864" behindDoc="0" locked="1" layoutInCell="1" allowOverlap="1" wp14:anchorId="35788DC1" wp14:editId="40EA3CA4">
                <wp:simplePos x="0" y="0"/>
                <wp:positionH relativeFrom="page">
                  <wp:posOffset>347345</wp:posOffset>
                </wp:positionH>
                <wp:positionV relativeFrom="margin">
                  <wp:posOffset>-483870</wp:posOffset>
                </wp:positionV>
                <wp:extent cx="228600" cy="9144000"/>
                <wp:effectExtent l="0" t="0" r="3175" b="635"/>
                <wp:wrapNone/>
                <wp:docPr id="22" name="Group 22"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3" name="Rectangle 23"/>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C6A37DD" id="Group 22" o:spid="_x0000_s1026" alt="Decorative sidebar" style="position:absolute;margin-left:27.35pt;margin-top:-38.1pt;width:18pt;height:10in;z-index:251684864;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">
                <v:rect id="Rectangle 23"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" fillcolor="#dd8047 [3205]" stroked="f" strokeweight="1pt"/>
                <v:rect id="Rectangle 24"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" fillcolor="#94b6d2 [3204]" stroked="f" strokeweight="1pt">
                  <o:lock v:ext="edit" aspectratio="t"/>
                </v:rect>
                <w10:wrap anchorx="page" anchory="margin"/>
                <w10:anchorlock/>
              </v:group>
            </w:pict>
          </mc:Fallback>
        </mc:AlternateContent>
      </w:r>
    </w:p>
    <w:bookmarkStart w:id="0" w:name="_Minimal_Viable_Product"/>
    <w:bookmarkEnd w:id="0"/>
    <w:p w14:paraId="48A2A91E" w14:textId="7B029C75" w:rsidR="008C1A04" w:rsidRPr="001C5EAD" w:rsidRDefault="00D82761" w:rsidP="001C5EAD">
      <w:pPr>
        <w:pStyle w:val="Heading2"/>
        <w:ind w:left="0"/>
        <w:rPr>
          <w:sz w:val="32"/>
          <w:szCs w:val="32"/>
        </w:rPr>
      </w:pPr>
      <w:r>
        <w:rPr>
          <w:noProof/>
          <w:lang w:eastAsia="en-US"/>
        </w:rPr>
        <w:lastRenderedPageBreak/>
        <mc:AlternateContent>
          <mc:Choice Requires="wpg">
            <w:drawing>
              <wp:anchor distT="0" distB="0" distL="114300" distR="114300" simplePos="0" relativeHeight="251672576" behindDoc="0" locked="1" layoutInCell="1" allowOverlap="1" wp14:anchorId="190165A1" wp14:editId="7AC71901">
                <wp:simplePos x="0" y="0"/>
                <wp:positionH relativeFrom="page">
                  <wp:posOffset>352425</wp:posOffset>
                </wp:positionH>
                <wp:positionV relativeFrom="margin">
                  <wp:align>center</wp:align>
                </wp:positionV>
                <wp:extent cx="228600" cy="9144000"/>
                <wp:effectExtent l="0" t="0" r="3175" b="635"/>
                <wp:wrapNone/>
                <wp:docPr id="15" name="Group 15"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6" name="Rectangle 16"/>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A8CBF75" id="Group 15" o:spid="_x0000_s1026" alt="Decorative sidebar" style="position:absolute;margin-left:27.75pt;margin-top:0;width:18pt;height:10in;z-index:251672576;mso-width-percent:29;mso-height-percent:909;mso-position-horizontal-relative:page;mso-position-vertical:center;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">
                <v:rect id="Rectangle 16"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" fillcolor="#dd8047 [3205]" stroked="f" strokeweight="1pt"/>
                <v:rect id="Rectangle 17"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" fillcolor="#94b6d2 [3204]" stroked="f" strokeweight="1pt">
                  <o:lock v:ext="edit" aspectratio="t"/>
                </v:rect>
                <w10:wrap anchorx="page" anchory="margin"/>
                <w10:anchorlock/>
              </v:group>
            </w:pict>
          </mc:Fallback>
        </mc:AlternateContent>
      </w:r>
      <w:r w:rsidR="00F30811" w:rsidRPr="00DC7377">
        <w:rPr>
          <w:b w:val="0"/>
          <w:noProof/>
          <w:lang w:eastAsia="en-US"/>
        </w:rPr>
        <mc:AlternateContent>
          <mc:Choice Requires="wpg">
            <w:drawing>
              <wp:anchor distT="0" distB="0" distL="114300" distR="114300" simplePos="0" relativeHeight="251670528" behindDoc="0" locked="1" layoutInCell="1" allowOverlap="1" wp14:anchorId="6AE902FE" wp14:editId="2FA08CCC">
                <wp:simplePos x="0" y="0"/>
                <wp:positionH relativeFrom="page">
                  <wp:posOffset>361950</wp:posOffset>
                </wp:positionH>
                <wp:positionV relativeFrom="margin">
                  <wp:align>center</wp:align>
                </wp:positionV>
                <wp:extent cx="228600" cy="9144000"/>
                <wp:effectExtent l="0" t="0" r="3175" b="635"/>
                <wp:wrapNone/>
                <wp:docPr id="12" name="Group 12"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3" name="Rectangle 13"/>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AB9FB42" id="Group 12" o:spid="_x0000_s1026" alt="Decorative sidebar" style="position:absolute;margin-left:28.5pt;margin-top:0;width:18pt;height:10in;z-index:251670528;mso-width-percent:29;mso-height-percent:909;mso-position-horizontal-relative:page;mso-position-vertical:center;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">
                <v:rect id="Rectangle 13"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" fillcolor="#dd8047 [3205]" stroked="f" strokeweight="1pt"/>
                <v:rect id="Rectangle 14"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" fillcolor="#94b6d2 [3204]" stroked="f" strokeweight="1pt">
                  <o:lock v:ext="edit" aspectratio="t"/>
                </v:rect>
                <w10:wrap anchorx="page" anchory="margin"/>
                <w10:anchorlock/>
              </v:group>
            </w:pict>
          </mc:Fallback>
        </mc:AlternateContent>
      </w:r>
      <w:bookmarkStart w:id="1" w:name="_External_Libraries"/>
      <w:bookmarkEnd w:id="1"/>
      <w:r w:rsidR="00334DE9">
        <w:rPr>
          <w:sz w:val="32"/>
          <w:szCs w:val="32"/>
        </w:rPr>
        <w:t>System Overview</w:t>
      </w:r>
      <w:bookmarkStart w:id="2" w:name="_GoBack"/>
      <w:bookmarkEnd w:id="2"/>
    </w:p>
    <w:p w14:paraId="5D11B6E7" w14:textId="77777777" w:rsidR="008C1A04" w:rsidRDefault="00EC6920" w:rsidP="00CC7255">
      <w:pPr>
        <w:rPr>
          <w:sz w:val="26"/>
          <w:szCs w:val="26"/>
        </w:rPr>
      </w:pPr>
      <w:r w:rsidRPr="00CC7255">
        <w:rPr>
          <w:sz w:val="26"/>
          <w:szCs w:val="26"/>
        </w:rPr>
        <w:t>For my complex game system assignment, I will develop a static LIB that can perform as a ne</w:t>
      </w:r>
      <w:r w:rsidR="00CC7255">
        <w:rPr>
          <w:sz w:val="26"/>
          <w:szCs w:val="26"/>
        </w:rPr>
        <w:t>tworked party chat for clients.</w:t>
      </w:r>
    </w:p>
    <w:p w14:paraId="0EFED595" w14:textId="77777777" w:rsidR="00DF5AE5" w:rsidRDefault="00143A43" w:rsidP="008C1A04">
      <w:pPr>
        <w:rPr>
          <w:sz w:val="26"/>
          <w:szCs w:val="26"/>
        </w:rPr>
      </w:pPr>
      <w:r>
        <w:rPr>
          <w:sz w:val="26"/>
          <w:szCs w:val="26"/>
        </w:rPr>
        <w:t>With a mixture of Server-C</w:t>
      </w:r>
      <w:r w:rsidR="00EC6920" w:rsidRPr="00CC7255">
        <w:rPr>
          <w:sz w:val="26"/>
          <w:szCs w:val="26"/>
        </w:rPr>
        <w:t>lient</w:t>
      </w:r>
      <w:r>
        <w:rPr>
          <w:sz w:val="26"/>
          <w:szCs w:val="26"/>
        </w:rPr>
        <w:t xml:space="preserve"> authority &amp;</w:t>
      </w:r>
      <w:r w:rsidR="00EC6920" w:rsidRPr="00CC7255">
        <w:rPr>
          <w:sz w:val="26"/>
          <w:szCs w:val="26"/>
        </w:rPr>
        <w:t xml:space="preserve"> peer to peer models, the system will be able to perform </w:t>
      </w:r>
      <w:r w:rsidR="00193405" w:rsidRPr="00CC7255">
        <w:rPr>
          <w:sz w:val="26"/>
          <w:szCs w:val="26"/>
        </w:rPr>
        <w:t xml:space="preserve">a variety of features such as containing per client, information </w:t>
      </w:r>
      <w:r w:rsidR="00AF770E">
        <w:rPr>
          <w:sz w:val="26"/>
          <w:szCs w:val="26"/>
        </w:rPr>
        <w:t>containing</w:t>
      </w:r>
      <w:r w:rsidR="00193405" w:rsidRPr="00CC7255">
        <w:rPr>
          <w:sz w:val="26"/>
          <w:szCs w:val="26"/>
        </w:rPr>
        <w:t xml:space="preserve"> a profile name, team identifier &amp; a list of all connected clients. </w:t>
      </w:r>
      <w:r w:rsidR="00EA39C4">
        <w:rPr>
          <w:sz w:val="26"/>
          <w:szCs w:val="26"/>
        </w:rPr>
        <w:br/>
        <w:t>This is so</w:t>
      </w:r>
      <w:r w:rsidR="00193405" w:rsidRPr="00CC7255">
        <w:rPr>
          <w:sz w:val="26"/>
          <w:szCs w:val="26"/>
        </w:rPr>
        <w:t xml:space="preserve"> that each client can send text messages either via a Server-Client broadcast, or to a specific client. </w:t>
      </w:r>
      <w:r w:rsidR="008C1A04">
        <w:rPr>
          <w:sz w:val="26"/>
          <w:szCs w:val="26"/>
        </w:rPr>
        <w:br/>
      </w:r>
      <w:r w:rsidR="00193405" w:rsidRPr="00CC7255">
        <w:rPr>
          <w:sz w:val="26"/>
          <w:szCs w:val="26"/>
        </w:rPr>
        <w:t>The reason I chose the text messaging service to follow a server authority</w:t>
      </w:r>
      <w:r w:rsidR="00EA39C4">
        <w:rPr>
          <w:sz w:val="26"/>
          <w:szCs w:val="26"/>
        </w:rPr>
        <w:t xml:space="preserve">, instead of peer to peer </w:t>
      </w:r>
      <w:r w:rsidR="00193405" w:rsidRPr="00CC7255">
        <w:rPr>
          <w:sz w:val="26"/>
          <w:szCs w:val="26"/>
        </w:rPr>
        <w:t xml:space="preserve">is so that if more resources </w:t>
      </w:r>
      <w:r w:rsidR="00C64AAC">
        <w:rPr>
          <w:sz w:val="26"/>
          <w:szCs w:val="26"/>
        </w:rPr>
        <w:t>were to be</w:t>
      </w:r>
      <w:r w:rsidR="00193405" w:rsidRPr="00CC7255">
        <w:rPr>
          <w:sz w:val="26"/>
          <w:szCs w:val="26"/>
        </w:rPr>
        <w:t xml:space="preserve"> allocated </w:t>
      </w:r>
      <w:r w:rsidR="00DD501B">
        <w:rPr>
          <w:sz w:val="26"/>
          <w:szCs w:val="26"/>
        </w:rPr>
        <w:t>on</w:t>
      </w:r>
      <w:r w:rsidR="00193405" w:rsidRPr="00CC7255">
        <w:rPr>
          <w:sz w:val="26"/>
          <w:szCs w:val="26"/>
        </w:rPr>
        <w:t xml:space="preserve"> </w:t>
      </w:r>
      <w:r w:rsidR="00DD501B">
        <w:rPr>
          <w:sz w:val="26"/>
          <w:szCs w:val="26"/>
        </w:rPr>
        <w:t>expanding the development</w:t>
      </w:r>
      <w:r w:rsidR="00124BF7">
        <w:rPr>
          <w:sz w:val="26"/>
          <w:szCs w:val="26"/>
        </w:rPr>
        <w:t xml:space="preserve"> of the system; </w:t>
      </w:r>
      <w:r w:rsidR="00193405" w:rsidRPr="00CC7255">
        <w:rPr>
          <w:sz w:val="26"/>
          <w:szCs w:val="26"/>
        </w:rPr>
        <w:t>a monitoring service could be attached</w:t>
      </w:r>
      <w:r w:rsidR="005B7947">
        <w:rPr>
          <w:sz w:val="26"/>
          <w:szCs w:val="26"/>
        </w:rPr>
        <w:t xml:space="preserve"> seamlessly</w:t>
      </w:r>
      <w:r w:rsidR="00960B87">
        <w:rPr>
          <w:sz w:val="26"/>
          <w:szCs w:val="26"/>
        </w:rPr>
        <w:t xml:space="preserve"> into the already built processes</w:t>
      </w:r>
      <w:r w:rsidR="005B7947">
        <w:rPr>
          <w:sz w:val="26"/>
          <w:szCs w:val="26"/>
        </w:rPr>
        <w:t>.</w:t>
      </w:r>
      <w:r w:rsidR="00345822">
        <w:rPr>
          <w:sz w:val="26"/>
          <w:szCs w:val="26"/>
        </w:rPr>
        <w:br/>
        <w:t>This could allow systems</w:t>
      </w:r>
      <w:r w:rsidR="008326C5">
        <w:rPr>
          <w:sz w:val="26"/>
          <w:szCs w:val="26"/>
        </w:rPr>
        <w:t xml:space="preserve"> that </w:t>
      </w:r>
      <w:r w:rsidR="008B25D2">
        <w:rPr>
          <w:sz w:val="26"/>
          <w:szCs w:val="26"/>
        </w:rPr>
        <w:t>would</w:t>
      </w:r>
      <w:r w:rsidR="00345822">
        <w:rPr>
          <w:sz w:val="26"/>
          <w:szCs w:val="26"/>
        </w:rPr>
        <w:t xml:space="preserve"> restr</w:t>
      </w:r>
      <w:r w:rsidR="00193405" w:rsidRPr="00CC7255">
        <w:rPr>
          <w:sz w:val="26"/>
          <w:szCs w:val="26"/>
        </w:rPr>
        <w:t>ict</w:t>
      </w:r>
      <w:r w:rsidR="00345822">
        <w:rPr>
          <w:sz w:val="26"/>
          <w:szCs w:val="26"/>
        </w:rPr>
        <w:t xml:space="preserve"> </w:t>
      </w:r>
      <w:r w:rsidR="008326C5">
        <w:rPr>
          <w:sz w:val="26"/>
          <w:szCs w:val="26"/>
        </w:rPr>
        <w:t>clients</w:t>
      </w:r>
      <w:r w:rsidR="00A9526A">
        <w:rPr>
          <w:sz w:val="26"/>
          <w:szCs w:val="26"/>
        </w:rPr>
        <w:t xml:space="preserve"> from using vulgar language</w:t>
      </w:r>
      <w:r w:rsidR="00193405" w:rsidRPr="00CC7255">
        <w:rPr>
          <w:sz w:val="26"/>
          <w:szCs w:val="26"/>
        </w:rPr>
        <w:t xml:space="preserve"> to dissipate toxic behaviors from clients using the system</w:t>
      </w:r>
      <w:r w:rsidR="0070059B">
        <w:rPr>
          <w:sz w:val="26"/>
          <w:szCs w:val="26"/>
        </w:rPr>
        <w:t>, as an example.</w:t>
      </w:r>
    </w:p>
    <w:p w14:paraId="1464F3D8" w14:textId="615460F6" w:rsidR="007A52DA" w:rsidRPr="00CC7255" w:rsidRDefault="00193405" w:rsidP="008C1A04">
      <w:pPr>
        <w:rPr>
          <w:sz w:val="26"/>
          <w:szCs w:val="26"/>
        </w:rPr>
      </w:pPr>
      <w:r w:rsidRPr="00CC7255">
        <w:rPr>
          <w:sz w:val="26"/>
          <w:szCs w:val="26"/>
        </w:rPr>
        <w:t xml:space="preserve">As well as text messages, clients can also communicate with each other by using a </w:t>
      </w:r>
      <w:r w:rsidR="008C1A04">
        <w:rPr>
          <w:sz w:val="26"/>
          <w:szCs w:val="26"/>
        </w:rPr>
        <w:t xml:space="preserve">connected </w:t>
      </w:r>
      <w:r w:rsidRPr="00CC7255">
        <w:rPr>
          <w:sz w:val="26"/>
          <w:szCs w:val="26"/>
        </w:rPr>
        <w:t>microphone to send voice messages to other clients who are matched on the same team</w:t>
      </w:r>
      <w:r w:rsidR="008C1A04">
        <w:rPr>
          <w:sz w:val="26"/>
          <w:szCs w:val="26"/>
        </w:rPr>
        <w:t xml:space="preserve"> as them</w:t>
      </w:r>
      <w:r w:rsidRPr="00CC7255">
        <w:rPr>
          <w:sz w:val="26"/>
          <w:szCs w:val="26"/>
        </w:rPr>
        <w:t xml:space="preserve">. </w:t>
      </w:r>
      <w:r w:rsidR="008C1A04">
        <w:rPr>
          <w:sz w:val="26"/>
          <w:szCs w:val="26"/>
        </w:rPr>
        <w:br/>
        <w:t>The service will follow</w:t>
      </w:r>
      <w:r w:rsidRPr="00CC7255">
        <w:rPr>
          <w:sz w:val="26"/>
          <w:szCs w:val="26"/>
        </w:rPr>
        <w:t xml:space="preserve"> a peer to peer module as it is faster to send the data to </w:t>
      </w:r>
      <w:r w:rsidR="008C1A04">
        <w:rPr>
          <w:sz w:val="26"/>
          <w:szCs w:val="26"/>
        </w:rPr>
        <w:t xml:space="preserve">the </w:t>
      </w:r>
      <w:r w:rsidRPr="00CC7255">
        <w:rPr>
          <w:sz w:val="26"/>
          <w:szCs w:val="26"/>
        </w:rPr>
        <w:t>clients directly in this case.</w:t>
      </w:r>
      <w:r w:rsidR="007A52DA" w:rsidRPr="00CC7255">
        <w:rPr>
          <w:sz w:val="26"/>
          <w:szCs w:val="26"/>
        </w:rPr>
        <w:t xml:space="preserve"> </w:t>
      </w:r>
      <w:r w:rsidR="008C1A04">
        <w:rPr>
          <w:sz w:val="26"/>
          <w:szCs w:val="26"/>
        </w:rPr>
        <w:t>In order to</w:t>
      </w:r>
      <w:r w:rsidR="007A52DA" w:rsidRPr="00CC7255">
        <w:rPr>
          <w:sz w:val="26"/>
          <w:szCs w:val="26"/>
        </w:rPr>
        <w:t xml:space="preserve"> </w:t>
      </w:r>
      <w:r w:rsidR="00AB21DE">
        <w:rPr>
          <w:sz w:val="26"/>
          <w:szCs w:val="26"/>
        </w:rPr>
        <w:t>maintain</w:t>
      </w:r>
      <w:r w:rsidR="007A52DA" w:rsidRPr="00CC7255">
        <w:rPr>
          <w:sz w:val="26"/>
          <w:szCs w:val="26"/>
        </w:rPr>
        <w:t xml:space="preserve"> the microphone</w:t>
      </w:r>
      <w:r w:rsidR="008C1A04">
        <w:rPr>
          <w:sz w:val="26"/>
          <w:szCs w:val="26"/>
        </w:rPr>
        <w:t>’s</w:t>
      </w:r>
      <w:r w:rsidR="007A52DA" w:rsidRPr="00CC7255">
        <w:rPr>
          <w:sz w:val="26"/>
          <w:szCs w:val="26"/>
        </w:rPr>
        <w:t xml:space="preserve"> recording process</w:t>
      </w:r>
      <w:r w:rsidR="0043686E">
        <w:rPr>
          <w:sz w:val="26"/>
          <w:szCs w:val="26"/>
        </w:rPr>
        <w:t>es</w:t>
      </w:r>
      <w:r w:rsidR="007A52DA" w:rsidRPr="00CC7255">
        <w:rPr>
          <w:sz w:val="26"/>
          <w:szCs w:val="26"/>
        </w:rPr>
        <w:t xml:space="preserve"> be to run concurrently with the rest of the system, I will use</w:t>
      </w:r>
      <w:r w:rsidR="00AF6BD2">
        <w:rPr>
          <w:sz w:val="26"/>
          <w:szCs w:val="26"/>
        </w:rPr>
        <w:t xml:space="preserve"> multithreaded programming to achieve this. A</w:t>
      </w:r>
      <w:r w:rsidR="007A52DA" w:rsidRPr="00CC7255">
        <w:rPr>
          <w:sz w:val="26"/>
          <w:szCs w:val="26"/>
        </w:rPr>
        <w:t xml:space="preserve"> dedicated </w:t>
      </w:r>
      <w:r w:rsidR="00AF6BD2">
        <w:rPr>
          <w:sz w:val="26"/>
          <w:szCs w:val="26"/>
        </w:rPr>
        <w:t xml:space="preserve">thread will be made </w:t>
      </w:r>
      <w:r w:rsidR="007A52DA" w:rsidRPr="00CC7255">
        <w:rPr>
          <w:sz w:val="26"/>
          <w:szCs w:val="26"/>
        </w:rPr>
        <w:t xml:space="preserve">to record microphone input &amp; </w:t>
      </w:r>
      <w:r w:rsidR="00983B39">
        <w:rPr>
          <w:sz w:val="26"/>
          <w:szCs w:val="26"/>
        </w:rPr>
        <w:t xml:space="preserve">from the main thread, </w:t>
      </w:r>
      <w:r w:rsidR="008141D0">
        <w:rPr>
          <w:sz w:val="26"/>
          <w:szCs w:val="26"/>
        </w:rPr>
        <w:t>only when a user chooses to;</w:t>
      </w:r>
      <w:r w:rsidR="007A52DA" w:rsidRPr="00CC7255">
        <w:rPr>
          <w:sz w:val="26"/>
          <w:szCs w:val="26"/>
        </w:rPr>
        <w:t xml:space="preserve"> will the sounded </w:t>
      </w:r>
      <w:r w:rsidR="00B62A09">
        <w:rPr>
          <w:sz w:val="26"/>
          <w:szCs w:val="26"/>
        </w:rPr>
        <w:t xml:space="preserve">that is </w:t>
      </w:r>
      <w:r w:rsidR="007A52DA" w:rsidRPr="00CC7255">
        <w:rPr>
          <w:sz w:val="26"/>
          <w:szCs w:val="26"/>
        </w:rPr>
        <w:t xml:space="preserve">being recorded </w:t>
      </w:r>
      <w:r w:rsidR="00C231F2">
        <w:rPr>
          <w:sz w:val="26"/>
          <w:szCs w:val="26"/>
        </w:rPr>
        <w:t xml:space="preserve">will </w:t>
      </w:r>
      <w:r w:rsidR="007A52DA" w:rsidRPr="00CC7255">
        <w:rPr>
          <w:sz w:val="26"/>
          <w:szCs w:val="26"/>
        </w:rPr>
        <w:t>be sent over the network to its recipients. (Push to talk method).</w:t>
      </w:r>
    </w:p>
    <w:p w14:paraId="173F3452" w14:textId="77777777" w:rsidR="00CC7255" w:rsidRDefault="00CC7255" w:rsidP="00CC7255">
      <w:pPr>
        <w:rPr>
          <w:sz w:val="24"/>
          <w:szCs w:val="24"/>
        </w:rPr>
      </w:pPr>
    </w:p>
    <w:p w14:paraId="6EC6F425" w14:textId="77777777" w:rsidR="00CC7255" w:rsidRDefault="00CC7255" w:rsidP="00CC7255">
      <w:pPr>
        <w:rPr>
          <w:sz w:val="24"/>
          <w:szCs w:val="24"/>
        </w:rPr>
      </w:pPr>
    </w:p>
    <w:p w14:paraId="22B567FC" w14:textId="77777777" w:rsidR="00CC7255" w:rsidRPr="00CC7255" w:rsidRDefault="00CC7255" w:rsidP="00CC7255">
      <w:pPr>
        <w:rPr>
          <w:sz w:val="24"/>
          <w:szCs w:val="24"/>
        </w:rPr>
      </w:pPr>
    </w:p>
    <w:p w14:paraId="52DBDF72" w14:textId="77777777" w:rsidR="00E263D5" w:rsidRDefault="00E263D5" w:rsidP="00554A74">
      <w:pPr>
        <w:tabs>
          <w:tab w:val="left" w:pos="7220"/>
        </w:tabs>
        <w:rPr>
          <w:sz w:val="24"/>
          <w:szCs w:val="24"/>
        </w:rPr>
      </w:pPr>
    </w:p>
    <w:p w14:paraId="5817E810" w14:textId="77777777" w:rsidR="00E263D5" w:rsidRDefault="00E263D5" w:rsidP="00554A74">
      <w:pPr>
        <w:tabs>
          <w:tab w:val="left" w:pos="7220"/>
        </w:tabs>
        <w:rPr>
          <w:sz w:val="24"/>
          <w:szCs w:val="24"/>
        </w:rPr>
      </w:pPr>
    </w:p>
    <w:p w14:paraId="282E8AE0" w14:textId="77777777" w:rsidR="00E263D5" w:rsidRDefault="00E263D5" w:rsidP="00554A74">
      <w:pPr>
        <w:tabs>
          <w:tab w:val="left" w:pos="7220"/>
        </w:tabs>
        <w:rPr>
          <w:sz w:val="24"/>
          <w:szCs w:val="24"/>
        </w:rPr>
      </w:pPr>
    </w:p>
    <w:p w14:paraId="1C927DC8" w14:textId="77777777" w:rsidR="00E263D5" w:rsidRDefault="00E263D5" w:rsidP="00554A74">
      <w:pPr>
        <w:tabs>
          <w:tab w:val="left" w:pos="7220"/>
        </w:tabs>
        <w:rPr>
          <w:sz w:val="24"/>
          <w:szCs w:val="24"/>
        </w:rPr>
      </w:pPr>
    </w:p>
    <w:p w14:paraId="3AF0234B" w14:textId="77777777" w:rsidR="00E263D5" w:rsidRDefault="00E263D5" w:rsidP="00554A74">
      <w:pPr>
        <w:tabs>
          <w:tab w:val="left" w:pos="7220"/>
        </w:tabs>
        <w:rPr>
          <w:sz w:val="24"/>
          <w:szCs w:val="24"/>
        </w:rPr>
      </w:pPr>
    </w:p>
    <w:p w14:paraId="2986D295" w14:textId="77777777" w:rsidR="00E263D5" w:rsidRDefault="00E263D5" w:rsidP="00554A74">
      <w:pPr>
        <w:tabs>
          <w:tab w:val="left" w:pos="7220"/>
        </w:tabs>
        <w:rPr>
          <w:sz w:val="24"/>
          <w:szCs w:val="24"/>
        </w:rPr>
      </w:pPr>
    </w:p>
    <w:p w14:paraId="34496BE8" w14:textId="77777777" w:rsidR="00E263D5" w:rsidRDefault="00E263D5" w:rsidP="00554A74">
      <w:pPr>
        <w:tabs>
          <w:tab w:val="left" w:pos="7220"/>
        </w:tabs>
        <w:rPr>
          <w:sz w:val="24"/>
          <w:szCs w:val="24"/>
        </w:rPr>
      </w:pPr>
    </w:p>
    <w:p w14:paraId="7FBD6B95" w14:textId="77777777" w:rsidR="00E263D5" w:rsidRDefault="00E263D5" w:rsidP="00554A74">
      <w:pPr>
        <w:tabs>
          <w:tab w:val="left" w:pos="7220"/>
        </w:tabs>
        <w:rPr>
          <w:sz w:val="24"/>
          <w:szCs w:val="24"/>
        </w:rPr>
      </w:pPr>
    </w:p>
    <w:p w14:paraId="654AB1A7" w14:textId="77777777" w:rsidR="001C5EAD" w:rsidRDefault="001C5EAD" w:rsidP="00554A74">
      <w:pPr>
        <w:tabs>
          <w:tab w:val="left" w:pos="7220"/>
        </w:tabs>
        <w:rPr>
          <w:sz w:val="24"/>
          <w:szCs w:val="24"/>
        </w:rPr>
      </w:pPr>
    </w:p>
    <w:p w14:paraId="0BAF0C1B" w14:textId="0BA7F336" w:rsidR="00D442BE" w:rsidRPr="00554A74" w:rsidRDefault="00CC7255" w:rsidP="00554A74">
      <w:pPr>
        <w:tabs>
          <w:tab w:val="left" w:pos="7220"/>
        </w:tabs>
        <w:rPr>
          <w:b/>
          <w:sz w:val="24"/>
          <w:szCs w:val="24"/>
        </w:rPr>
      </w:pPr>
      <w:r>
        <w:rPr>
          <w:noProof/>
          <w:sz w:val="24"/>
          <w:szCs w:val="24"/>
          <w:lang w:eastAsia="en-US"/>
        </w:rPr>
        <w:lastRenderedPageBreak/>
        <w:drawing>
          <wp:anchor distT="0" distB="0" distL="114300" distR="114300" simplePos="0" relativeHeight="251689984" behindDoc="1" locked="0" layoutInCell="1" allowOverlap="1" wp14:anchorId="15C821D3" wp14:editId="2827F71E">
            <wp:simplePos x="0" y="0"/>
            <wp:positionH relativeFrom="column">
              <wp:posOffset>154511</wp:posOffset>
            </wp:positionH>
            <wp:positionV relativeFrom="paragraph">
              <wp:posOffset>-112395</wp:posOffset>
            </wp:positionV>
            <wp:extent cx="4191990" cy="2821881"/>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 Chat - State Diagram v2.png"/>
                    <pic:cNvPicPr/>
                  </pic:nvPicPr>
                  <pic:blipFill>
                    <a:blip r:embed="rId12">
                      <a:extLst>
                        <a:ext uri="{28A0092B-C50C-407E-A947-70E740481C1C}">
                          <a14:useLocalDpi xmlns:a14="http://schemas.microsoft.com/office/drawing/2010/main" val="0"/>
                        </a:ext>
                      </a:extLst>
                    </a:blip>
                    <a:stretch>
                      <a:fillRect/>
                    </a:stretch>
                  </pic:blipFill>
                  <pic:spPr>
                    <a:xfrm>
                      <a:off x="0" y="0"/>
                      <a:ext cx="4191990" cy="2821881"/>
                    </a:xfrm>
                    <a:prstGeom prst="rect">
                      <a:avLst/>
                    </a:prstGeom>
                  </pic:spPr>
                </pic:pic>
              </a:graphicData>
            </a:graphic>
            <wp14:sizeRelH relativeFrom="page">
              <wp14:pctWidth>0</wp14:pctWidth>
            </wp14:sizeRelH>
            <wp14:sizeRelV relativeFrom="page">
              <wp14:pctHeight>0</wp14:pctHeight>
            </wp14:sizeRelV>
          </wp:anchor>
        </w:drawing>
      </w:r>
      <w:r w:rsidR="00554A74" w:rsidRPr="00F30811">
        <w:rPr>
          <w:b/>
          <w:noProof/>
          <w:sz w:val="24"/>
          <w:szCs w:val="24"/>
          <w:lang w:eastAsia="en-US"/>
        </w:rPr>
        <mc:AlternateContent>
          <mc:Choice Requires="wpg">
            <w:drawing>
              <wp:anchor distT="0" distB="0" distL="114300" distR="114300" simplePos="0" relativeHeight="251697152" behindDoc="0" locked="1" layoutInCell="1" allowOverlap="1" wp14:anchorId="007EB265" wp14:editId="452A0B20">
                <wp:simplePos x="0" y="0"/>
                <wp:positionH relativeFrom="page">
                  <wp:posOffset>344170</wp:posOffset>
                </wp:positionH>
                <wp:positionV relativeFrom="margin">
                  <wp:posOffset>-484505</wp:posOffset>
                </wp:positionV>
                <wp:extent cx="228600" cy="9144000"/>
                <wp:effectExtent l="0" t="0" r="3175" b="635"/>
                <wp:wrapNone/>
                <wp:docPr id="47" name="Group 47"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8" name="Rectangle 48"/>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3EC44BA" id="Group 47" o:spid="_x0000_s1026" alt="Decorative sidebar" style="position:absolute;margin-left:27.1pt;margin-top:-38.15pt;width:18pt;height:10in;z-index:25169715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">
                <v:rect id="Rectangle 48"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" fillcolor="#dd8047 [3205]" stroked="f" strokeweight="1pt"/>
                <v:rect id="Rectangle 49"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" fillcolor="#94b6d2 [3204]" stroked="f" strokeweight="1pt">
                  <o:lock v:ext="edit" aspectratio="t"/>
                </v:rect>
                <w10:wrap anchorx="page" anchory="margin"/>
                <w10:anchorlock/>
              </v:group>
            </w:pict>
          </mc:Fallback>
        </mc:AlternateContent>
      </w:r>
      <w:r w:rsidR="00554A74">
        <w:rPr>
          <w:sz w:val="24"/>
          <w:szCs w:val="24"/>
        </w:rPr>
        <w:tab/>
      </w:r>
    </w:p>
    <w:p w14:paraId="710D5EA0" w14:textId="0DC72ACF" w:rsidR="00331CEB" w:rsidRPr="00CC7255" w:rsidRDefault="008C1A04" w:rsidP="008C1A04">
      <w:pPr>
        <w:tabs>
          <w:tab w:val="left" w:pos="7220"/>
        </w:tabs>
        <w:ind w:left="7200"/>
        <w:rPr>
          <w:b/>
          <w:i/>
          <w:sz w:val="24"/>
          <w:szCs w:val="24"/>
        </w:rPr>
      </w:pPr>
      <w:r>
        <w:rPr>
          <w:sz w:val="24"/>
          <w:szCs w:val="24"/>
        </w:rPr>
        <w:tab/>
      </w:r>
      <w:r w:rsidR="00554A74" w:rsidRPr="00CC7255">
        <w:rPr>
          <w:b/>
          <w:i/>
          <w:sz w:val="24"/>
          <w:szCs w:val="24"/>
        </w:rPr>
        <w:t>The event process for a client when communicating via voice channels to their teammates.</w:t>
      </w:r>
    </w:p>
    <w:p w14:paraId="2D731D19" w14:textId="445C44A2" w:rsidR="00331CEB" w:rsidRDefault="00331CEB" w:rsidP="00331CEB"/>
    <w:p w14:paraId="34301BDA" w14:textId="77777777" w:rsidR="00331CEB" w:rsidRDefault="00331CEB" w:rsidP="00331CEB"/>
    <w:p w14:paraId="2723A929" w14:textId="77777777" w:rsidR="00554A74" w:rsidRDefault="00554A74" w:rsidP="00331CEB"/>
    <w:p w14:paraId="7EC3E0CA" w14:textId="77777777" w:rsidR="0011508E" w:rsidRDefault="0011508E" w:rsidP="0011508E">
      <w:pPr>
        <w:tabs>
          <w:tab w:val="left" w:pos="7237"/>
        </w:tabs>
        <w:ind w:left="7200"/>
      </w:pPr>
    </w:p>
    <w:p w14:paraId="6412D3D0" w14:textId="1D91C8FF" w:rsidR="00554A74" w:rsidRDefault="00554A74" w:rsidP="00331CEB"/>
    <w:p w14:paraId="455CEA65" w14:textId="70C788F2" w:rsidR="00CC7255" w:rsidRPr="00554A74" w:rsidRDefault="00CC7255" w:rsidP="008C1A04">
      <w:pPr>
        <w:ind w:left="0"/>
        <w:rPr>
          <w:b/>
          <w:i/>
          <w:sz w:val="24"/>
          <w:szCs w:val="24"/>
        </w:rPr>
      </w:pPr>
    </w:p>
    <w:p w14:paraId="040FF2DD" w14:textId="77777777" w:rsidR="008C1A04" w:rsidRDefault="008C1A04" w:rsidP="008C1A04">
      <w:pPr>
        <w:ind w:left="0"/>
        <w:rPr>
          <w:b/>
          <w:i/>
          <w:sz w:val="24"/>
          <w:szCs w:val="24"/>
        </w:rPr>
      </w:pPr>
    </w:p>
    <w:p w14:paraId="3BDDA251" w14:textId="18DD7CF8" w:rsidR="008C1A04" w:rsidRDefault="008C1A04" w:rsidP="008C1A04">
      <w:pPr>
        <w:ind w:left="0"/>
        <w:rPr>
          <w:b/>
          <w:i/>
          <w:sz w:val="24"/>
          <w:szCs w:val="24"/>
        </w:rPr>
      </w:pPr>
      <w:r>
        <w:rPr>
          <w:b/>
          <w:i/>
          <w:sz w:val="24"/>
          <w:szCs w:val="24"/>
        </w:rPr>
        <w:t>The event process for when a client selects a recipient(s) &amp; then, composing a text message before sending it to the targeting client(s).</w:t>
      </w:r>
    </w:p>
    <w:p w14:paraId="2009CDAF" w14:textId="43B9529B" w:rsidR="008C1A04" w:rsidRDefault="008C1A04" w:rsidP="008C1A04">
      <w:pPr>
        <w:ind w:left="0"/>
        <w:rPr>
          <w:b/>
          <w:i/>
          <w:sz w:val="24"/>
          <w:szCs w:val="24"/>
        </w:rPr>
      </w:pPr>
      <w:r>
        <w:rPr>
          <w:noProof/>
          <w:lang w:eastAsia="en-US"/>
        </w:rPr>
        <w:drawing>
          <wp:anchor distT="0" distB="0" distL="114300" distR="114300" simplePos="0" relativeHeight="251701248" behindDoc="1" locked="0" layoutInCell="1" allowOverlap="1" wp14:anchorId="405729F8" wp14:editId="4DCD04F3">
            <wp:simplePos x="0" y="0"/>
            <wp:positionH relativeFrom="column">
              <wp:posOffset>237490</wp:posOffset>
            </wp:positionH>
            <wp:positionV relativeFrom="paragraph">
              <wp:posOffset>70618</wp:posOffset>
            </wp:positionV>
            <wp:extent cx="5204333" cy="4833257"/>
            <wp:effectExtent l="0" t="0" r="0" b="571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 Chat - State Diagram v2.png"/>
                    <pic:cNvPicPr/>
                  </pic:nvPicPr>
                  <pic:blipFill>
                    <a:blip r:embed="rId13">
                      <a:extLst>
                        <a:ext uri="{28A0092B-C50C-407E-A947-70E740481C1C}">
                          <a14:useLocalDpi xmlns:a14="http://schemas.microsoft.com/office/drawing/2010/main" val="0"/>
                        </a:ext>
                      </a:extLst>
                    </a:blip>
                    <a:stretch>
                      <a:fillRect/>
                    </a:stretch>
                  </pic:blipFill>
                  <pic:spPr>
                    <a:xfrm>
                      <a:off x="0" y="0"/>
                      <a:ext cx="5204333" cy="4833257"/>
                    </a:xfrm>
                    <a:prstGeom prst="rect">
                      <a:avLst/>
                    </a:prstGeom>
                  </pic:spPr>
                </pic:pic>
              </a:graphicData>
            </a:graphic>
            <wp14:sizeRelH relativeFrom="page">
              <wp14:pctWidth>0</wp14:pctWidth>
            </wp14:sizeRelH>
            <wp14:sizeRelV relativeFrom="page">
              <wp14:pctHeight>0</wp14:pctHeight>
            </wp14:sizeRelV>
          </wp:anchor>
        </w:drawing>
      </w:r>
    </w:p>
    <w:p w14:paraId="3324672D" w14:textId="77777777" w:rsidR="008C1A04" w:rsidRDefault="008C1A04" w:rsidP="008C1A04">
      <w:pPr>
        <w:ind w:left="0"/>
        <w:rPr>
          <w:b/>
          <w:i/>
          <w:sz w:val="24"/>
          <w:szCs w:val="24"/>
        </w:rPr>
      </w:pPr>
    </w:p>
    <w:p w14:paraId="1696F075" w14:textId="77777777" w:rsidR="008C1A04" w:rsidRDefault="008C1A04" w:rsidP="008C1A04">
      <w:pPr>
        <w:ind w:left="0"/>
        <w:rPr>
          <w:b/>
          <w:i/>
          <w:sz w:val="24"/>
          <w:szCs w:val="24"/>
        </w:rPr>
      </w:pPr>
    </w:p>
    <w:p w14:paraId="37937A71" w14:textId="77777777" w:rsidR="008C1A04" w:rsidRDefault="008C1A04" w:rsidP="008C1A04">
      <w:pPr>
        <w:ind w:left="0"/>
        <w:rPr>
          <w:b/>
          <w:i/>
          <w:sz w:val="24"/>
          <w:szCs w:val="24"/>
        </w:rPr>
      </w:pPr>
    </w:p>
    <w:p w14:paraId="2FCD14E6" w14:textId="77777777" w:rsidR="008C1A04" w:rsidRDefault="008C1A04" w:rsidP="008C1A04">
      <w:pPr>
        <w:ind w:left="0"/>
        <w:rPr>
          <w:b/>
          <w:i/>
          <w:sz w:val="24"/>
          <w:szCs w:val="24"/>
        </w:rPr>
      </w:pPr>
    </w:p>
    <w:p w14:paraId="69A778D8" w14:textId="77777777" w:rsidR="008C1A04" w:rsidRDefault="008C1A04" w:rsidP="008C1A04">
      <w:pPr>
        <w:ind w:left="0"/>
        <w:rPr>
          <w:b/>
          <w:i/>
          <w:sz w:val="24"/>
          <w:szCs w:val="24"/>
        </w:rPr>
      </w:pPr>
    </w:p>
    <w:p w14:paraId="58D3E6A3" w14:textId="77777777" w:rsidR="008C1A04" w:rsidRDefault="008C1A04" w:rsidP="008C1A04">
      <w:pPr>
        <w:ind w:left="0"/>
        <w:rPr>
          <w:b/>
          <w:i/>
          <w:sz w:val="24"/>
          <w:szCs w:val="24"/>
        </w:rPr>
      </w:pPr>
    </w:p>
    <w:p w14:paraId="5443D1D5" w14:textId="77777777" w:rsidR="008C1A04" w:rsidRDefault="008C1A04" w:rsidP="008C1A04">
      <w:pPr>
        <w:ind w:left="0"/>
        <w:rPr>
          <w:b/>
          <w:i/>
          <w:sz w:val="24"/>
          <w:szCs w:val="24"/>
        </w:rPr>
      </w:pPr>
    </w:p>
    <w:p w14:paraId="48D5B152" w14:textId="77777777" w:rsidR="008C1A04" w:rsidRDefault="008C1A04" w:rsidP="008C1A04">
      <w:pPr>
        <w:ind w:left="0"/>
        <w:rPr>
          <w:b/>
          <w:i/>
          <w:sz w:val="24"/>
          <w:szCs w:val="24"/>
        </w:rPr>
      </w:pPr>
    </w:p>
    <w:p w14:paraId="49006191" w14:textId="77777777" w:rsidR="008C1A04" w:rsidRDefault="008C1A04" w:rsidP="008C1A04">
      <w:pPr>
        <w:ind w:left="0"/>
        <w:rPr>
          <w:b/>
          <w:i/>
          <w:sz w:val="24"/>
          <w:szCs w:val="24"/>
        </w:rPr>
      </w:pPr>
    </w:p>
    <w:p w14:paraId="2EABDC28" w14:textId="77777777" w:rsidR="008C1A04" w:rsidRDefault="008C1A04" w:rsidP="008C1A04">
      <w:pPr>
        <w:ind w:left="0"/>
        <w:rPr>
          <w:b/>
          <w:i/>
          <w:sz w:val="24"/>
          <w:szCs w:val="24"/>
        </w:rPr>
      </w:pPr>
    </w:p>
    <w:p w14:paraId="1229B444" w14:textId="77777777" w:rsidR="008C1A04" w:rsidRDefault="008C1A04" w:rsidP="008C1A04">
      <w:pPr>
        <w:ind w:left="0"/>
        <w:rPr>
          <w:b/>
          <w:i/>
          <w:sz w:val="24"/>
          <w:szCs w:val="24"/>
        </w:rPr>
      </w:pPr>
    </w:p>
    <w:p w14:paraId="64F53DFD" w14:textId="77777777" w:rsidR="008C1A04" w:rsidRDefault="008C1A04" w:rsidP="008C1A04">
      <w:pPr>
        <w:ind w:left="0"/>
        <w:rPr>
          <w:b/>
          <w:i/>
          <w:sz w:val="24"/>
          <w:szCs w:val="24"/>
        </w:rPr>
      </w:pPr>
    </w:p>
    <w:p w14:paraId="2F57EFF9" w14:textId="77777777" w:rsidR="008C1A04" w:rsidRDefault="008C1A04" w:rsidP="008C1A04">
      <w:pPr>
        <w:ind w:left="0"/>
        <w:rPr>
          <w:b/>
          <w:i/>
          <w:sz w:val="24"/>
          <w:szCs w:val="24"/>
        </w:rPr>
      </w:pPr>
    </w:p>
    <w:p w14:paraId="5B9DEDDC" w14:textId="77777777" w:rsidR="008C1A04" w:rsidRPr="008C1A04" w:rsidRDefault="008C1A04" w:rsidP="008C1A04">
      <w:pPr>
        <w:ind w:left="0"/>
      </w:pPr>
    </w:p>
    <w:p w14:paraId="197C7929" w14:textId="11DBE49A" w:rsidR="00554A74" w:rsidRDefault="00554A74" w:rsidP="008C1A04">
      <w:pPr>
        <w:tabs>
          <w:tab w:val="left" w:pos="8359"/>
        </w:tabs>
        <w:ind w:left="0"/>
      </w:pPr>
    </w:p>
    <w:p w14:paraId="3596F224" w14:textId="6F6C95C1" w:rsidR="00E263D5" w:rsidRDefault="00E263D5" w:rsidP="0064325B"/>
    <w:p w14:paraId="33BA11AA" w14:textId="04EE6BE4" w:rsidR="00333558" w:rsidRDefault="00E263D5">
      <w:pPr>
        <w:spacing w:before="0" w:after="240" w:line="252" w:lineRule="auto"/>
        <w:ind w:left="0" w:right="0"/>
      </w:pPr>
      <w:r>
        <w:br w:type="page"/>
      </w:r>
    </w:p>
    <w:p w14:paraId="0E181750" w14:textId="77777777" w:rsidR="00333558" w:rsidRDefault="00333558" w:rsidP="00333558">
      <w:pPr>
        <w:ind w:left="0"/>
        <w:rPr>
          <w:b/>
          <w:i/>
          <w:sz w:val="24"/>
          <w:szCs w:val="24"/>
        </w:rPr>
      </w:pPr>
    </w:p>
    <w:p w14:paraId="1CECEB03" w14:textId="4AE09F8F" w:rsidR="00333558" w:rsidRDefault="00333558" w:rsidP="00333558">
      <w:pPr>
        <w:ind w:left="0"/>
        <w:rPr>
          <w:b/>
          <w:i/>
          <w:sz w:val="24"/>
          <w:szCs w:val="24"/>
        </w:rPr>
      </w:pPr>
      <w:r>
        <w:rPr>
          <w:b/>
          <w:i/>
          <w:sz w:val="24"/>
          <w:szCs w:val="24"/>
        </w:rPr>
        <w:t>A simplified class diagram showing the main functionalities required in order to get the system to a minimum viable product level.</w:t>
      </w:r>
    </w:p>
    <w:p w14:paraId="48306DBB" w14:textId="00D7E613" w:rsidR="00E263D5" w:rsidRDefault="00333558">
      <w:pPr>
        <w:spacing w:before="0" w:after="240" w:line="252" w:lineRule="auto"/>
        <w:ind w:left="0" w:right="0"/>
      </w:pPr>
      <w:r>
        <w:rPr>
          <w:noProof/>
          <w:lang w:eastAsia="en-US"/>
        </w:rPr>
        <w:drawing>
          <wp:anchor distT="0" distB="0" distL="114300" distR="114300" simplePos="0" relativeHeight="251708416" behindDoc="0" locked="0" layoutInCell="1" allowOverlap="1" wp14:anchorId="58B35B4B" wp14:editId="433DCD8A">
            <wp:simplePos x="0" y="0"/>
            <wp:positionH relativeFrom="column">
              <wp:posOffset>290500</wp:posOffset>
            </wp:positionH>
            <wp:positionV relativeFrom="paragraph">
              <wp:posOffset>297691</wp:posOffset>
            </wp:positionV>
            <wp:extent cx="5410102" cy="5342561"/>
            <wp:effectExtent l="0" t="0" r="635"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 v2.png"/>
                    <pic:cNvPicPr/>
                  </pic:nvPicPr>
                  <pic:blipFill>
                    <a:blip r:embed="rId14"/>
                    <a:stretch>
                      <a:fillRect/>
                    </a:stretch>
                  </pic:blipFill>
                  <pic:spPr>
                    <a:xfrm>
                      <a:off x="0" y="0"/>
                      <a:ext cx="5410102" cy="5342561"/>
                    </a:xfrm>
                    <a:prstGeom prst="rect">
                      <a:avLst/>
                    </a:prstGeom>
                  </pic:spPr>
                </pic:pic>
              </a:graphicData>
            </a:graphic>
            <wp14:sizeRelH relativeFrom="page">
              <wp14:pctWidth>0</wp14:pctWidth>
            </wp14:sizeRelH>
            <wp14:sizeRelV relativeFrom="page">
              <wp14:pctHeight>0</wp14:pctHeight>
            </wp14:sizeRelV>
          </wp:anchor>
        </w:drawing>
      </w:r>
      <w:r>
        <w:rPr>
          <w:noProof/>
          <w:lang w:eastAsia="en-US"/>
        </w:rPr>
        <mc:AlternateContent>
          <mc:Choice Requires="wpg">
            <w:drawing>
              <wp:anchor distT="0" distB="0" distL="114300" distR="114300" simplePos="0" relativeHeight="251710464" behindDoc="0" locked="1" layoutInCell="1" allowOverlap="1" wp14:anchorId="54BAEDE5" wp14:editId="2F818DE3">
                <wp:simplePos x="0" y="0"/>
                <wp:positionH relativeFrom="page">
                  <wp:posOffset>374015</wp:posOffset>
                </wp:positionH>
                <wp:positionV relativeFrom="margin">
                  <wp:posOffset>-474345</wp:posOffset>
                </wp:positionV>
                <wp:extent cx="228600" cy="9144000"/>
                <wp:effectExtent l="0" t="0" r="3175" b="635"/>
                <wp:wrapNone/>
                <wp:docPr id="64" name="Group 64"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65" name="Rectangle 6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C273844" id="Group 64" o:spid="_x0000_s1026" alt="Decorative sidebar" style="position:absolute;margin-left:29.45pt;margin-top:-37.35pt;width:18pt;height:10in;z-index:251710464;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">
                <v:rect id="Rectangle 6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" fillcolor="#dd8047 [3205]" stroked="f" strokeweight="1pt"/>
                <v:rect id="Rectangle 6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" fillcolor="#94b6d2 [3204]" stroked="f" strokeweight="1pt">
                  <o:lock v:ext="edit" aspectratio="t"/>
                </v:rect>
                <w10:wrap anchorx="page" anchory="margin"/>
                <w10:anchorlock/>
              </v:group>
            </w:pict>
          </mc:Fallback>
        </mc:AlternateContent>
      </w:r>
      <w:r>
        <w:br w:type="page"/>
      </w:r>
    </w:p>
    <w:p w14:paraId="4F23AC00" w14:textId="618C5E08" w:rsidR="00E263D5" w:rsidRPr="001C5EAD" w:rsidRDefault="00E263D5" w:rsidP="001C5EAD">
      <w:pPr>
        <w:pStyle w:val="Heading2"/>
        <w:ind w:left="0"/>
        <w:rPr>
          <w:sz w:val="32"/>
          <w:szCs w:val="32"/>
        </w:rPr>
      </w:pPr>
      <w:r>
        <w:rPr>
          <w:noProof/>
          <w:lang w:eastAsia="en-US"/>
        </w:rPr>
        <w:lastRenderedPageBreak/>
        <mc:AlternateContent>
          <mc:Choice Requires="wpg">
            <w:drawing>
              <wp:anchor distT="0" distB="0" distL="114300" distR="114300" simplePos="0" relativeHeight="251704320" behindDoc="0" locked="1" layoutInCell="1" allowOverlap="1" wp14:anchorId="6E3BC4EF" wp14:editId="05FEF106">
                <wp:simplePos x="0" y="0"/>
                <wp:positionH relativeFrom="page">
                  <wp:posOffset>352425</wp:posOffset>
                </wp:positionH>
                <wp:positionV relativeFrom="margin">
                  <wp:align>center</wp:align>
                </wp:positionV>
                <wp:extent cx="228600" cy="9144000"/>
                <wp:effectExtent l="0" t="0" r="3175" b="635"/>
                <wp:wrapNone/>
                <wp:docPr id="50" name="Group 50"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51" name="Rectangle 51"/>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0195A05" id="Group 50" o:spid="_x0000_s1026" alt="Decorative sidebar" style="position:absolute;margin-left:27.75pt;margin-top:0;width:18pt;height:10in;z-index:251704320;mso-width-percent:29;mso-height-percent:909;mso-position-horizontal-relative:page;mso-position-vertical:center;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">
                <v:rect id="Rectangle 51"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" fillcolor="#dd8047 [3205]" stroked="f" strokeweight="1pt"/>
                <v:rect id="Rectangle 52"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" fillcolor="#94b6d2 [3204]" stroked="f" strokeweight="1pt">
                  <o:lock v:ext="edit" aspectratio="t"/>
                </v:rect>
                <w10:wrap anchorx="page" anchory="margin"/>
                <w10:anchorlock/>
              </v:group>
            </w:pict>
          </mc:Fallback>
        </mc:AlternateContent>
      </w:r>
      <w:r w:rsidRPr="00DC7377">
        <w:rPr>
          <w:b w:val="0"/>
          <w:noProof/>
          <w:lang w:eastAsia="en-US"/>
        </w:rPr>
        <mc:AlternateContent>
          <mc:Choice Requires="wpg">
            <w:drawing>
              <wp:anchor distT="0" distB="0" distL="114300" distR="114300" simplePos="0" relativeHeight="251703296" behindDoc="0" locked="1" layoutInCell="1" allowOverlap="1" wp14:anchorId="207131BF" wp14:editId="318E3990">
                <wp:simplePos x="0" y="0"/>
                <wp:positionH relativeFrom="page">
                  <wp:posOffset>361950</wp:posOffset>
                </wp:positionH>
                <wp:positionV relativeFrom="margin">
                  <wp:align>center</wp:align>
                </wp:positionV>
                <wp:extent cx="228600" cy="9144000"/>
                <wp:effectExtent l="0" t="0" r="3175" b="635"/>
                <wp:wrapNone/>
                <wp:docPr id="53" name="Group 53"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54" name="Rectangle 54"/>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D3087EE" id="Group 53" o:spid="_x0000_s1026" alt="Decorative sidebar" style="position:absolute;margin-left:28.5pt;margin-top:0;width:18pt;height:10in;z-index:251703296;mso-width-percent:29;mso-height-percent:909;mso-position-horizontal-relative:page;mso-position-vertical:center;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">
                <v:rect id="Rectangle 54"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" fillcolor="#dd8047 [3205]" stroked="f" strokeweight="1pt"/>
                <v:rect id="Rectangle 55"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" fillcolor="#94b6d2 [3204]" stroked="f" strokeweight="1pt">
                  <o:lock v:ext="edit" aspectratio="t"/>
                </v:rect>
                <w10:wrap anchorx="page" anchory="margin"/>
                <w10:anchorlock/>
              </v:group>
            </w:pict>
          </mc:Fallback>
        </mc:AlternateContent>
      </w:r>
      <w:r w:rsidR="00334DE9">
        <w:rPr>
          <w:sz w:val="32"/>
          <w:szCs w:val="32"/>
        </w:rPr>
        <w:t>Minimum Viable Product</w:t>
      </w:r>
    </w:p>
    <w:p w14:paraId="268A5BD6" w14:textId="77777777" w:rsidR="00E263D5" w:rsidRDefault="00E263D5" w:rsidP="00E263D5">
      <w:pPr>
        <w:rPr>
          <w:sz w:val="26"/>
          <w:szCs w:val="26"/>
        </w:rPr>
      </w:pPr>
      <w:r w:rsidRPr="00CC7255">
        <w:rPr>
          <w:sz w:val="26"/>
          <w:szCs w:val="26"/>
        </w:rPr>
        <w:t>As a base system, the plugin will support text party chat (with the different channels to communicate on) in order to demonstrate its capabilities. Once this minimum target has been reached, I will expand on the system to support voice chat communication on its own processing thread, alongside the text communication component.</w:t>
      </w:r>
    </w:p>
    <w:p w14:paraId="341F6320" w14:textId="77777777" w:rsidR="007452CC" w:rsidRDefault="007452CC" w:rsidP="00E263D5">
      <w:pPr>
        <w:rPr>
          <w:sz w:val="26"/>
          <w:szCs w:val="26"/>
        </w:rPr>
      </w:pPr>
    </w:p>
    <w:p w14:paraId="07193E75" w14:textId="77777777" w:rsidR="007452CC" w:rsidRDefault="007452CC" w:rsidP="00E263D5">
      <w:pPr>
        <w:rPr>
          <w:sz w:val="26"/>
          <w:szCs w:val="26"/>
        </w:rPr>
      </w:pPr>
    </w:p>
    <w:p w14:paraId="6E7DBADC" w14:textId="77777777" w:rsidR="007452CC" w:rsidRDefault="007452CC" w:rsidP="00E263D5">
      <w:pPr>
        <w:rPr>
          <w:sz w:val="26"/>
          <w:szCs w:val="26"/>
        </w:rPr>
      </w:pPr>
    </w:p>
    <w:p w14:paraId="68767824" w14:textId="77777777" w:rsidR="007452CC" w:rsidRDefault="007452CC" w:rsidP="00E263D5">
      <w:pPr>
        <w:rPr>
          <w:sz w:val="26"/>
          <w:szCs w:val="26"/>
        </w:rPr>
      </w:pPr>
    </w:p>
    <w:p w14:paraId="23EBDE69" w14:textId="77777777" w:rsidR="007452CC" w:rsidRDefault="007452CC" w:rsidP="00E263D5">
      <w:pPr>
        <w:rPr>
          <w:sz w:val="26"/>
          <w:szCs w:val="26"/>
        </w:rPr>
      </w:pPr>
    </w:p>
    <w:p w14:paraId="2AC03A1D" w14:textId="77777777" w:rsidR="007452CC" w:rsidRDefault="007452CC" w:rsidP="00E263D5">
      <w:pPr>
        <w:rPr>
          <w:sz w:val="26"/>
          <w:szCs w:val="26"/>
        </w:rPr>
      </w:pPr>
    </w:p>
    <w:p w14:paraId="7AC65139" w14:textId="20FBB8A2" w:rsidR="007452CC" w:rsidRPr="001C5EAD" w:rsidRDefault="007452CC" w:rsidP="001C5EAD">
      <w:pPr>
        <w:pStyle w:val="Heading2"/>
        <w:ind w:left="0"/>
        <w:rPr>
          <w:sz w:val="32"/>
          <w:szCs w:val="32"/>
        </w:rPr>
      </w:pPr>
      <w:r>
        <w:rPr>
          <w:noProof/>
          <w:lang w:eastAsia="en-US"/>
        </w:rPr>
        <mc:AlternateContent>
          <mc:Choice Requires="wpg">
            <w:drawing>
              <wp:anchor distT="0" distB="0" distL="114300" distR="114300" simplePos="0" relativeHeight="251707392" behindDoc="0" locked="1" layoutInCell="1" allowOverlap="1" wp14:anchorId="62F3181C" wp14:editId="22F0E61B">
                <wp:simplePos x="0" y="0"/>
                <wp:positionH relativeFrom="page">
                  <wp:posOffset>352425</wp:posOffset>
                </wp:positionH>
                <wp:positionV relativeFrom="margin">
                  <wp:align>center</wp:align>
                </wp:positionV>
                <wp:extent cx="228600" cy="9144000"/>
                <wp:effectExtent l="0" t="0" r="3175" b="635"/>
                <wp:wrapNone/>
                <wp:docPr id="57" name="Group 57"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58" name="Rectangle 58"/>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66274A4" id="Group 57" o:spid="_x0000_s1026" alt="Decorative sidebar" style="position:absolute;margin-left:27.75pt;margin-top:0;width:18pt;height:10in;z-index:251707392;mso-width-percent:29;mso-height-percent:909;mso-position-horizontal-relative:page;mso-position-vertical:center;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">
                <v:rect id="Rectangle 58"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" fillcolor="#dd8047 [3205]" stroked="f" strokeweight="1pt"/>
                <v:rect id="Rectangle 59"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" fillcolor="#94b6d2 [3204]" stroked="f" strokeweight="1pt">
                  <o:lock v:ext="edit" aspectratio="t"/>
                </v:rect>
                <w10:wrap anchorx="page" anchory="margin"/>
                <w10:anchorlock/>
              </v:group>
            </w:pict>
          </mc:Fallback>
        </mc:AlternateContent>
      </w:r>
      <w:r w:rsidRPr="00DC7377">
        <w:rPr>
          <w:b w:val="0"/>
          <w:noProof/>
          <w:lang w:eastAsia="en-US"/>
        </w:rPr>
        <mc:AlternateContent>
          <mc:Choice Requires="wpg">
            <w:drawing>
              <wp:anchor distT="0" distB="0" distL="114300" distR="114300" simplePos="0" relativeHeight="251706368" behindDoc="0" locked="1" layoutInCell="1" allowOverlap="1" wp14:anchorId="0EB85DEC" wp14:editId="51F7DE7B">
                <wp:simplePos x="0" y="0"/>
                <wp:positionH relativeFrom="page">
                  <wp:posOffset>361950</wp:posOffset>
                </wp:positionH>
                <wp:positionV relativeFrom="margin">
                  <wp:align>center</wp:align>
                </wp:positionV>
                <wp:extent cx="228600" cy="9144000"/>
                <wp:effectExtent l="0" t="0" r="3175" b="635"/>
                <wp:wrapNone/>
                <wp:docPr id="60" name="Group 60"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61" name="Rectangle 61"/>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97E91BE" id="Group 60" o:spid="_x0000_s1026" alt="Decorative sidebar" style="position:absolute;margin-left:28.5pt;margin-top:0;width:18pt;height:10in;z-index:251706368;mso-width-percent:29;mso-height-percent:909;mso-position-horizontal-relative:page;mso-position-vertical:center;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">
                <v:rect id="Rectangle 61"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" fillcolor="#dd8047 [3205]" stroked="f" strokeweight="1pt"/>
                <v:rect id="Rectangle 62"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" fillcolor="#94b6d2 [3204]" stroked="f" strokeweight="1pt">
                  <o:lock v:ext="edit" aspectratio="t"/>
                </v:rect>
                <w10:wrap anchorx="page" anchory="margin"/>
                <w10:anchorlock/>
              </v:group>
            </w:pict>
          </mc:Fallback>
        </mc:AlternateContent>
      </w:r>
      <w:r w:rsidR="00334DE9">
        <w:rPr>
          <w:sz w:val="32"/>
          <w:szCs w:val="32"/>
        </w:rPr>
        <w:t>Risks &amp; Concerns</w:t>
      </w:r>
    </w:p>
    <w:p w14:paraId="284017FF" w14:textId="77777777" w:rsidR="007452CC" w:rsidRPr="007452CC" w:rsidRDefault="007452CC" w:rsidP="007452CC">
      <w:pPr>
        <w:rPr>
          <w:sz w:val="26"/>
          <w:szCs w:val="26"/>
        </w:rPr>
      </w:pPr>
      <w:r w:rsidRPr="007452CC">
        <w:rPr>
          <w:sz w:val="26"/>
          <w:szCs w:val="26"/>
        </w:rPr>
        <w:t>Encoding &amp; decoding sounds through the RakVoice library, after they have been captured through FMOD; is a foreseeable obstacle. As I have not worked with either libraries &amp; this particular programming problem is something different from my usual practices. However, as it has been mentioned in the reference material, the pitched process of voice communication through a network (FMOD &gt; RakVoice &gt; RakNet) is a viable solution to this issue.</w:t>
      </w:r>
    </w:p>
    <w:p w14:paraId="3DE554B3" w14:textId="77777777" w:rsidR="007452CC" w:rsidRPr="007452CC" w:rsidRDefault="007452CC" w:rsidP="007452CC">
      <w:pPr>
        <w:rPr>
          <w:sz w:val="26"/>
          <w:szCs w:val="26"/>
        </w:rPr>
      </w:pPr>
      <w:r w:rsidRPr="007452CC">
        <w:rPr>
          <w:sz w:val="26"/>
          <w:szCs w:val="26"/>
        </w:rPr>
        <w:t>Also as a concept of structuring a message to send over the network, the way the packets are created can be ambiguous as to how the system will work in the back end. For example, determining how large the chunks of sound should be when being processed through the input device, whilst it is capturing large, continuous streams of sound will prove to be a challenge.</w:t>
      </w:r>
    </w:p>
    <w:p w14:paraId="21EF204F" w14:textId="77777777" w:rsidR="007452CC" w:rsidRPr="007452CC" w:rsidRDefault="007452CC" w:rsidP="007452CC">
      <w:pPr>
        <w:rPr>
          <w:sz w:val="26"/>
          <w:szCs w:val="26"/>
        </w:rPr>
      </w:pPr>
      <w:r w:rsidRPr="007452CC">
        <w:rPr>
          <w:sz w:val="26"/>
          <w:szCs w:val="26"/>
        </w:rPr>
        <w:t>Finally, networked voice quality is a particular concern I have for this project – Being able to retain a satisfactory standard of audio quality &amp; minimizing the amount the network traffic associated with the system to allow network resources to be allocated to other systems. Essentially maximize quality whilst retaining efficiency.</w:t>
      </w:r>
    </w:p>
    <w:p w14:paraId="2149FFD6" w14:textId="77777777" w:rsidR="007452CC" w:rsidRPr="00CC7255" w:rsidRDefault="007452CC" w:rsidP="00E263D5">
      <w:pPr>
        <w:rPr>
          <w:sz w:val="26"/>
          <w:szCs w:val="26"/>
        </w:rPr>
      </w:pPr>
    </w:p>
    <w:p w14:paraId="2FBFE2CD" w14:textId="1844E3FE" w:rsidR="0064325B" w:rsidRPr="007452CC" w:rsidRDefault="00E263D5" w:rsidP="007452CC">
      <w:pPr>
        <w:rPr>
          <w:sz w:val="26"/>
          <w:szCs w:val="26"/>
        </w:rPr>
      </w:pPr>
      <w:r w:rsidRPr="00CC7255">
        <w:rPr>
          <w:sz w:val="26"/>
          <w:szCs w:val="26"/>
        </w:rPr>
        <w:br w:type="page"/>
      </w:r>
    </w:p>
    <w:p w14:paraId="5F76EA07" w14:textId="67D5902F" w:rsidR="00331CEB" w:rsidRDefault="00331CEB" w:rsidP="00331CEB">
      <w:pPr>
        <w:pStyle w:val="Heading2"/>
        <w:ind w:left="0"/>
        <w:rPr>
          <w:sz w:val="32"/>
          <w:szCs w:val="32"/>
        </w:rPr>
      </w:pPr>
      <w:r>
        <w:rPr>
          <w:noProof/>
          <w:lang w:eastAsia="en-US"/>
        </w:rPr>
        <w:lastRenderedPageBreak/>
        <mc:AlternateContent>
          <mc:Choice Requires="wpg">
            <w:drawing>
              <wp:anchor distT="0" distB="0" distL="114300" distR="114300" simplePos="0" relativeHeight="251687936" behindDoc="0" locked="1" layoutInCell="1" allowOverlap="1" wp14:anchorId="6FFCE4C8" wp14:editId="53E1CF7B">
                <wp:simplePos x="0" y="0"/>
                <wp:positionH relativeFrom="page">
                  <wp:posOffset>352425</wp:posOffset>
                </wp:positionH>
                <wp:positionV relativeFrom="margin">
                  <wp:align>center</wp:align>
                </wp:positionV>
                <wp:extent cx="228600" cy="9144000"/>
                <wp:effectExtent l="0" t="0" r="3175" b="635"/>
                <wp:wrapNone/>
                <wp:docPr id="29" name="Group 29"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0" name="Rectangle 30"/>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04729B3" id="Group 29" o:spid="_x0000_s1026" alt="Decorative sidebar" style="position:absolute;margin-left:27.75pt;margin-top:0;width:18pt;height:10in;z-index:251687936;mso-width-percent:29;mso-height-percent:909;mso-position-horizontal-relative:page;mso-position-vertical:center;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">
                <v:rect id="Rectangle 30"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" fillcolor="#dd8047 [3205]" stroked="f" strokeweight="1pt"/>
                <v:rect id="Rectangle 31"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" fillcolor="#94b6d2 [3204]" stroked="f" strokeweight="1pt">
                  <o:lock v:ext="edit" aspectratio="t"/>
                </v:rect>
                <w10:wrap anchorx="page" anchory="margin"/>
                <w10:anchorlock/>
              </v:group>
            </w:pict>
          </mc:Fallback>
        </mc:AlternateContent>
      </w:r>
      <w:r w:rsidRPr="00DC7377">
        <w:rPr>
          <w:b w:val="0"/>
          <w:noProof/>
          <w:lang w:eastAsia="en-US"/>
        </w:rPr>
        <mc:AlternateContent>
          <mc:Choice Requires="wpg">
            <w:drawing>
              <wp:anchor distT="0" distB="0" distL="114300" distR="114300" simplePos="0" relativeHeight="251686912" behindDoc="0" locked="1" layoutInCell="1" allowOverlap="1" wp14:anchorId="18E18138" wp14:editId="1E270B86">
                <wp:simplePos x="0" y="0"/>
                <wp:positionH relativeFrom="page">
                  <wp:posOffset>361950</wp:posOffset>
                </wp:positionH>
                <wp:positionV relativeFrom="margin">
                  <wp:align>center</wp:align>
                </wp:positionV>
                <wp:extent cx="228600" cy="9144000"/>
                <wp:effectExtent l="0" t="0" r="3175" b="635"/>
                <wp:wrapNone/>
                <wp:docPr id="32" name="Group 32"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4" name="Rectangle 34"/>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F4B8BFF" id="Group 32" o:spid="_x0000_s1026" alt="Decorative sidebar" style="position:absolute;margin-left:28.5pt;margin-top:0;width:18pt;height:10in;z-index:251686912;mso-width-percent:29;mso-height-percent:909;mso-position-horizontal-relative:page;mso-position-vertical:center;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">
                <v:rect id="Rectangle 34"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" fillcolor="#dd8047 [3205]" stroked="f" strokeweight="1pt"/>
                <v:rect id="Rectangle 3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" fillcolor="#94b6d2 [3204]" stroked="f" strokeweight="1pt">
                  <o:lock v:ext="edit" aspectratio="t"/>
                </v:rect>
                <w10:wrap anchorx="page" anchory="margin"/>
                <w10:anchorlock/>
              </v:group>
            </w:pict>
          </mc:Fallback>
        </mc:AlternateContent>
      </w:r>
      <w:r w:rsidR="00334DE9">
        <w:rPr>
          <w:sz w:val="32"/>
          <w:szCs w:val="32"/>
        </w:rPr>
        <w:t>Third-Party Libraries</w:t>
      </w:r>
    </w:p>
    <w:p w14:paraId="203FFF49" w14:textId="77777777" w:rsidR="008C1A04" w:rsidRDefault="008C1A04" w:rsidP="00331CEB">
      <w:pPr>
        <w:rPr>
          <w:sz w:val="26"/>
          <w:szCs w:val="26"/>
        </w:rPr>
      </w:pPr>
    </w:p>
    <w:p w14:paraId="764194F2" w14:textId="3395066B" w:rsidR="00331CEB" w:rsidRPr="00CC7255" w:rsidRDefault="00331CEB" w:rsidP="00331CEB">
      <w:pPr>
        <w:rPr>
          <w:sz w:val="26"/>
          <w:szCs w:val="26"/>
        </w:rPr>
      </w:pPr>
      <w:r w:rsidRPr="00CC7255">
        <w:rPr>
          <w:sz w:val="26"/>
          <w:szCs w:val="26"/>
        </w:rPr>
        <w:t>In order for the NPC system to function as an application, it will rely on the following external libraries to achieve its goals:</w:t>
      </w:r>
    </w:p>
    <w:p w14:paraId="3F86B24D" w14:textId="77777777" w:rsidR="00331CEB" w:rsidRDefault="00331CEB" w:rsidP="00331CEB">
      <w:pPr>
        <w:pStyle w:val="ListParagraph"/>
        <w:ind w:left="792"/>
        <w:rPr>
          <w:sz w:val="24"/>
          <w:szCs w:val="24"/>
        </w:rPr>
      </w:pPr>
    </w:p>
    <w:p w14:paraId="69960103" w14:textId="326C2083" w:rsidR="00331CEB" w:rsidRPr="00CC7255" w:rsidRDefault="00331CEB" w:rsidP="00331CEB">
      <w:pPr>
        <w:pStyle w:val="ListParagraph"/>
        <w:numPr>
          <w:ilvl w:val="0"/>
          <w:numId w:val="6"/>
        </w:numPr>
        <w:rPr>
          <w:sz w:val="26"/>
          <w:szCs w:val="26"/>
        </w:rPr>
      </w:pPr>
      <w:r w:rsidRPr="00CC7255">
        <w:rPr>
          <w:sz w:val="26"/>
          <w:szCs w:val="26"/>
        </w:rPr>
        <w:t>C++ standard library</w:t>
      </w:r>
      <w:r w:rsidR="00F86FDA" w:rsidRPr="00CC7255">
        <w:rPr>
          <w:sz w:val="26"/>
          <w:szCs w:val="26"/>
        </w:rPr>
        <w:t xml:space="preserve"> for a code base to work with.</w:t>
      </w:r>
    </w:p>
    <w:p w14:paraId="2E4C01CB" w14:textId="3EB99630" w:rsidR="001D19D3" w:rsidRPr="00CC7255" w:rsidRDefault="00731880" w:rsidP="00731880">
      <w:pPr>
        <w:pStyle w:val="ListParagraph"/>
        <w:numPr>
          <w:ilvl w:val="0"/>
          <w:numId w:val="6"/>
        </w:numPr>
        <w:rPr>
          <w:sz w:val="26"/>
          <w:szCs w:val="26"/>
        </w:rPr>
      </w:pPr>
      <w:r w:rsidRPr="00CC7255">
        <w:rPr>
          <w:sz w:val="26"/>
          <w:szCs w:val="26"/>
        </w:rPr>
        <w:t xml:space="preserve">RakNet for </w:t>
      </w:r>
      <w:r w:rsidR="00B738D9" w:rsidRPr="00CC7255">
        <w:rPr>
          <w:sz w:val="26"/>
          <w:szCs w:val="26"/>
        </w:rPr>
        <w:t>sending &amp; receiving network packets.</w:t>
      </w:r>
    </w:p>
    <w:p w14:paraId="20975D35" w14:textId="61CDAF00" w:rsidR="006C657D" w:rsidRPr="00CC7255" w:rsidRDefault="006C657D" w:rsidP="00731880">
      <w:pPr>
        <w:pStyle w:val="ListParagraph"/>
        <w:numPr>
          <w:ilvl w:val="0"/>
          <w:numId w:val="6"/>
        </w:numPr>
        <w:rPr>
          <w:sz w:val="26"/>
          <w:szCs w:val="26"/>
        </w:rPr>
      </w:pPr>
      <w:r w:rsidRPr="00CC7255">
        <w:rPr>
          <w:sz w:val="26"/>
          <w:szCs w:val="26"/>
        </w:rPr>
        <w:t xml:space="preserve">RakVoice </w:t>
      </w:r>
      <w:r w:rsidR="004C28C4" w:rsidRPr="00CC7255">
        <w:rPr>
          <w:sz w:val="26"/>
          <w:szCs w:val="26"/>
        </w:rPr>
        <w:t>for</w:t>
      </w:r>
      <w:r w:rsidR="00B738D9" w:rsidRPr="00CC7255">
        <w:rPr>
          <w:sz w:val="26"/>
          <w:szCs w:val="26"/>
        </w:rPr>
        <w:t xml:space="preserve"> </w:t>
      </w:r>
      <w:r w:rsidR="004C28C4" w:rsidRPr="00CC7255">
        <w:rPr>
          <w:sz w:val="26"/>
          <w:szCs w:val="26"/>
        </w:rPr>
        <w:t xml:space="preserve">processing </w:t>
      </w:r>
      <w:r w:rsidR="00B738D9" w:rsidRPr="00CC7255">
        <w:rPr>
          <w:sz w:val="26"/>
          <w:szCs w:val="26"/>
        </w:rPr>
        <w:t>sound data on the network</w:t>
      </w:r>
      <w:r w:rsidR="00C85F7A" w:rsidRPr="00CC7255">
        <w:rPr>
          <w:sz w:val="26"/>
          <w:szCs w:val="26"/>
        </w:rPr>
        <w:t>.</w:t>
      </w:r>
      <w:r w:rsidR="00FA7942" w:rsidRPr="00CC7255">
        <w:rPr>
          <w:sz w:val="26"/>
          <w:szCs w:val="26"/>
        </w:rPr>
        <w:t xml:space="preserve"> </w:t>
      </w:r>
    </w:p>
    <w:p w14:paraId="282E7775" w14:textId="6C932539" w:rsidR="006E2829" w:rsidRPr="00CC7255" w:rsidRDefault="00690872" w:rsidP="00731880">
      <w:pPr>
        <w:pStyle w:val="ListParagraph"/>
        <w:numPr>
          <w:ilvl w:val="0"/>
          <w:numId w:val="6"/>
        </w:numPr>
        <w:rPr>
          <w:sz w:val="26"/>
          <w:szCs w:val="26"/>
        </w:rPr>
      </w:pPr>
      <w:r w:rsidRPr="00CC7255">
        <w:rPr>
          <w:sz w:val="26"/>
          <w:szCs w:val="26"/>
        </w:rPr>
        <w:t>Speex</w:t>
      </w:r>
      <w:r w:rsidR="00EE12E3" w:rsidRPr="00CC7255">
        <w:rPr>
          <w:sz w:val="26"/>
          <w:szCs w:val="26"/>
        </w:rPr>
        <w:t xml:space="preserve"> for encoding &amp; decoding</w:t>
      </w:r>
      <w:r w:rsidR="00D6018E" w:rsidRPr="00CC7255">
        <w:rPr>
          <w:sz w:val="26"/>
          <w:szCs w:val="26"/>
        </w:rPr>
        <w:t xml:space="preserve"> sounds.</w:t>
      </w:r>
    </w:p>
    <w:p w14:paraId="56506BA4" w14:textId="4AAF6DCF" w:rsidR="003A3DAC" w:rsidRPr="00CC7255" w:rsidRDefault="0086135F" w:rsidP="000532C6">
      <w:pPr>
        <w:pStyle w:val="ListParagraph"/>
        <w:numPr>
          <w:ilvl w:val="0"/>
          <w:numId w:val="6"/>
        </w:numPr>
        <w:rPr>
          <w:sz w:val="26"/>
          <w:szCs w:val="26"/>
        </w:rPr>
      </w:pPr>
      <w:r w:rsidRPr="00CC7255">
        <w:rPr>
          <w:sz w:val="26"/>
          <w:szCs w:val="26"/>
        </w:rPr>
        <w:t>FMOD</w:t>
      </w:r>
      <w:r w:rsidR="00731880" w:rsidRPr="00CC7255">
        <w:rPr>
          <w:sz w:val="26"/>
          <w:szCs w:val="26"/>
        </w:rPr>
        <w:t xml:space="preserve"> for </w:t>
      </w:r>
      <w:r w:rsidR="00B738D9" w:rsidRPr="00CC7255">
        <w:rPr>
          <w:sz w:val="26"/>
          <w:szCs w:val="26"/>
        </w:rPr>
        <w:t xml:space="preserve">recording &amp; </w:t>
      </w:r>
      <w:r w:rsidR="000071AE" w:rsidRPr="00CC7255">
        <w:rPr>
          <w:sz w:val="26"/>
          <w:szCs w:val="26"/>
        </w:rPr>
        <w:t>sound playback</w:t>
      </w:r>
      <w:r w:rsidR="00E71016" w:rsidRPr="00CC7255">
        <w:rPr>
          <w:sz w:val="26"/>
          <w:szCs w:val="26"/>
        </w:rPr>
        <w:t>.</w:t>
      </w:r>
    </w:p>
    <w:p w14:paraId="1E85D726" w14:textId="77777777" w:rsidR="00331CEB" w:rsidRPr="00331CEB" w:rsidRDefault="00331CEB" w:rsidP="00331CEB">
      <w:pPr>
        <w:ind w:left="432"/>
        <w:rPr>
          <w:sz w:val="28"/>
          <w:szCs w:val="28"/>
        </w:rPr>
      </w:pPr>
    </w:p>
    <w:p w14:paraId="5F974DA8" w14:textId="5532D565" w:rsidR="00331CEB" w:rsidRPr="00CC7255" w:rsidRDefault="00331CEB" w:rsidP="00331CEB">
      <w:pPr>
        <w:rPr>
          <w:sz w:val="26"/>
          <w:szCs w:val="26"/>
        </w:rPr>
      </w:pPr>
      <w:r w:rsidRPr="00CC7255">
        <w:rPr>
          <w:sz w:val="26"/>
          <w:szCs w:val="26"/>
        </w:rPr>
        <w:t>The demo application will also be dependent on the libraries that are list above, but will also rely on the following:</w:t>
      </w:r>
    </w:p>
    <w:p w14:paraId="152F380A" w14:textId="77777777" w:rsidR="00632123" w:rsidRPr="00632123" w:rsidRDefault="00632123" w:rsidP="00632123">
      <w:pPr>
        <w:ind w:left="0"/>
        <w:rPr>
          <w:sz w:val="24"/>
          <w:szCs w:val="24"/>
        </w:rPr>
      </w:pPr>
    </w:p>
    <w:p w14:paraId="4F8597D9" w14:textId="03569E36" w:rsidR="00632123" w:rsidRPr="00CC7255" w:rsidRDefault="00632123" w:rsidP="00632123">
      <w:pPr>
        <w:pStyle w:val="ListParagraph"/>
        <w:numPr>
          <w:ilvl w:val="0"/>
          <w:numId w:val="6"/>
        </w:numPr>
        <w:rPr>
          <w:sz w:val="26"/>
          <w:szCs w:val="26"/>
        </w:rPr>
      </w:pPr>
      <w:r w:rsidRPr="00CC7255">
        <w:rPr>
          <w:sz w:val="26"/>
          <w:szCs w:val="26"/>
        </w:rPr>
        <w:t>AIE Bootstrap</w:t>
      </w:r>
      <w:r w:rsidR="00085C0E" w:rsidRPr="00CC7255">
        <w:rPr>
          <w:sz w:val="26"/>
          <w:szCs w:val="26"/>
        </w:rPr>
        <w:t xml:space="preserve"> for a front-end to display party &amp; client information.</w:t>
      </w:r>
    </w:p>
    <w:p w14:paraId="3FA22970" w14:textId="65140171" w:rsidR="00632123" w:rsidRPr="00CC7255" w:rsidRDefault="006C1179" w:rsidP="00632123">
      <w:pPr>
        <w:pStyle w:val="ListParagraph"/>
        <w:numPr>
          <w:ilvl w:val="0"/>
          <w:numId w:val="6"/>
        </w:numPr>
        <w:rPr>
          <w:sz w:val="26"/>
          <w:szCs w:val="26"/>
        </w:rPr>
      </w:pPr>
      <w:r>
        <w:rPr>
          <w:sz w:val="26"/>
          <w:szCs w:val="26"/>
        </w:rPr>
        <w:t>Networked Party Chat</w:t>
      </w:r>
      <w:r w:rsidR="00B07A46">
        <w:rPr>
          <w:sz w:val="26"/>
          <w:szCs w:val="26"/>
        </w:rPr>
        <w:t xml:space="preserve"> system</w:t>
      </w:r>
      <w:r w:rsidR="00085C0E" w:rsidRPr="00CC7255">
        <w:rPr>
          <w:sz w:val="26"/>
          <w:szCs w:val="26"/>
        </w:rPr>
        <w:t xml:space="preserve"> for all t</w:t>
      </w:r>
      <w:r w:rsidR="00513A8D" w:rsidRPr="00CC7255">
        <w:rPr>
          <w:sz w:val="26"/>
          <w:szCs w:val="26"/>
        </w:rPr>
        <w:t>he back-end functionalities.</w:t>
      </w:r>
    </w:p>
    <w:p w14:paraId="652A8A45" w14:textId="77777777" w:rsidR="00DC2616" w:rsidRPr="00331CEB" w:rsidRDefault="00DC2616" w:rsidP="00436312">
      <w:pPr>
        <w:pStyle w:val="ListParagraph"/>
        <w:ind w:left="792"/>
        <w:rPr>
          <w:sz w:val="28"/>
          <w:szCs w:val="28"/>
        </w:rPr>
      </w:pPr>
    </w:p>
    <w:p w14:paraId="35D032DA" w14:textId="77777777" w:rsidR="00436312" w:rsidRDefault="00436312" w:rsidP="00331CEB">
      <w:pPr>
        <w:ind w:left="0"/>
      </w:pPr>
    </w:p>
    <w:p w14:paraId="0F3BACF1" w14:textId="5390F0A0" w:rsidR="00A912E4" w:rsidRDefault="00A912E4" w:rsidP="00436312"/>
    <w:p w14:paraId="65CBB94F" w14:textId="1C0B03E5" w:rsidR="00436312" w:rsidRDefault="00A912E4" w:rsidP="00A912E4">
      <w:pPr>
        <w:spacing w:before="0" w:after="240" w:line="252" w:lineRule="auto"/>
        <w:ind w:left="0" w:right="0"/>
      </w:pPr>
      <w:r>
        <w:br w:type="page"/>
      </w:r>
    </w:p>
    <w:p w14:paraId="26636EA6" w14:textId="0E4C2C7C" w:rsidR="00A912E4" w:rsidRDefault="00A912E4" w:rsidP="00A912E4">
      <w:pPr>
        <w:pStyle w:val="Heading2"/>
        <w:ind w:left="0"/>
        <w:rPr>
          <w:sz w:val="32"/>
          <w:szCs w:val="32"/>
        </w:rPr>
      </w:pPr>
      <w:r>
        <w:rPr>
          <w:noProof/>
          <w:lang w:eastAsia="en-US"/>
        </w:rPr>
        <w:lastRenderedPageBreak/>
        <mc:AlternateContent>
          <mc:Choice Requires="wpg">
            <w:drawing>
              <wp:anchor distT="0" distB="0" distL="114300" distR="114300" simplePos="0" relativeHeight="251713536" behindDoc="0" locked="1" layoutInCell="1" allowOverlap="1" wp14:anchorId="4F98AEB8" wp14:editId="2F73AF92">
                <wp:simplePos x="0" y="0"/>
                <wp:positionH relativeFrom="page">
                  <wp:posOffset>352425</wp:posOffset>
                </wp:positionH>
                <wp:positionV relativeFrom="margin">
                  <wp:align>center</wp:align>
                </wp:positionV>
                <wp:extent cx="228600" cy="9144000"/>
                <wp:effectExtent l="0" t="0" r="3175" b="635"/>
                <wp:wrapNone/>
                <wp:docPr id="67" name="Group 67"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68" name="Rectangle 68"/>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4A599CF" id="Group 67" o:spid="_x0000_s1026" alt="Decorative sidebar" style="position:absolute;margin-left:27.75pt;margin-top:0;width:18pt;height:10in;z-index:251713536;mso-width-percent:29;mso-height-percent:909;mso-position-horizontal-relative:page;mso-position-vertical:center;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">
                <v:rect id="Rectangle 68"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" fillcolor="#dd8047 [3205]" stroked="f" strokeweight="1pt"/>
                <v:rect id="Rectangle 69"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" fillcolor="#94b6d2 [3204]" stroked="f" strokeweight="1pt">
                  <o:lock v:ext="edit" aspectratio="t"/>
                </v:rect>
                <w10:wrap anchorx="page" anchory="margin"/>
                <w10:anchorlock/>
              </v:group>
            </w:pict>
          </mc:Fallback>
        </mc:AlternateContent>
      </w:r>
      <w:r w:rsidRPr="00DC7377">
        <w:rPr>
          <w:b w:val="0"/>
          <w:noProof/>
          <w:lang w:eastAsia="en-US"/>
        </w:rPr>
        <mc:AlternateContent>
          <mc:Choice Requires="wpg">
            <w:drawing>
              <wp:anchor distT="0" distB="0" distL="114300" distR="114300" simplePos="0" relativeHeight="251712512" behindDoc="0" locked="1" layoutInCell="1" allowOverlap="1" wp14:anchorId="04234F02" wp14:editId="599AA078">
                <wp:simplePos x="0" y="0"/>
                <wp:positionH relativeFrom="page">
                  <wp:posOffset>361950</wp:posOffset>
                </wp:positionH>
                <wp:positionV relativeFrom="margin">
                  <wp:align>center</wp:align>
                </wp:positionV>
                <wp:extent cx="228600" cy="9144000"/>
                <wp:effectExtent l="0" t="0" r="3175" b="635"/>
                <wp:wrapNone/>
                <wp:docPr id="70" name="Group 70"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71" name="Rectangle 71"/>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04694D0" id="Group 70" o:spid="_x0000_s1026" alt="Decorative sidebar" style="position:absolute;margin-left:28.5pt;margin-top:0;width:18pt;height:10in;z-index:251712512;mso-width-percent:29;mso-height-percent:909;mso-position-horizontal-relative:page;mso-position-vertical:center;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">
                <v:rect id="Rectangle 71"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" fillcolor="#dd8047 [3205]" stroked="f" strokeweight="1pt"/>
                <v:rect id="Rectangle 72"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" fillcolor="#94b6d2 [3204]" stroked="f" strokeweight="1pt">
                  <o:lock v:ext="edit" aspectratio="t"/>
                </v:rect>
                <w10:wrap anchorx="page" anchory="margin"/>
                <w10:anchorlock/>
              </v:group>
            </w:pict>
          </mc:Fallback>
        </mc:AlternateContent>
      </w:r>
      <w:r w:rsidR="00334DE9">
        <w:rPr>
          <w:sz w:val="32"/>
          <w:szCs w:val="32"/>
        </w:rPr>
        <w:t>Feature Map</w:t>
      </w:r>
    </w:p>
    <w:p w14:paraId="10EE0B01" w14:textId="13BB106F" w:rsidR="00436312" w:rsidRPr="002003CF" w:rsidRDefault="00A61C54" w:rsidP="00436312">
      <w:pPr>
        <w:rPr>
          <w:sz w:val="26"/>
          <w:szCs w:val="26"/>
        </w:rPr>
      </w:pPr>
      <w:r w:rsidRPr="002003CF">
        <w:rPr>
          <w:sz w:val="26"/>
          <w:szCs w:val="26"/>
        </w:rPr>
        <w:t xml:space="preserve">These are the main </w:t>
      </w:r>
      <w:r w:rsidR="005677D2">
        <w:rPr>
          <w:sz w:val="26"/>
          <w:szCs w:val="26"/>
        </w:rPr>
        <w:t xml:space="preserve">objective </w:t>
      </w:r>
      <w:r w:rsidRPr="002003CF">
        <w:rPr>
          <w:sz w:val="26"/>
          <w:szCs w:val="26"/>
        </w:rPr>
        <w:t>milestone</w:t>
      </w:r>
      <w:r w:rsidR="005677D2">
        <w:rPr>
          <w:sz w:val="26"/>
          <w:szCs w:val="26"/>
        </w:rPr>
        <w:t xml:space="preserve">s </w:t>
      </w:r>
      <w:r w:rsidRPr="002003CF">
        <w:rPr>
          <w:sz w:val="26"/>
          <w:szCs w:val="26"/>
        </w:rPr>
        <w:t>of the software.</w:t>
      </w:r>
    </w:p>
    <w:p w14:paraId="1728E92D" w14:textId="77777777" w:rsidR="00436312" w:rsidRDefault="00436312" w:rsidP="00436312"/>
    <w:tbl>
      <w:tblPr>
        <w:tblStyle w:val="GridTable1Light1"/>
        <w:tblW w:w="0" w:type="auto"/>
        <w:jc w:val="center"/>
        <w:tblLook w:val="04A0" w:firstRow="1" w:lastRow="0" w:firstColumn="1" w:lastColumn="0" w:noHBand="0" w:noVBand="1"/>
      </w:tblPr>
      <w:tblGrid>
        <w:gridCol w:w="7225"/>
        <w:gridCol w:w="2125"/>
      </w:tblGrid>
      <w:tr w:rsidR="00A61C54" w14:paraId="7E86E730" w14:textId="77777777" w:rsidTr="00A61C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25" w:type="dxa"/>
          </w:tcPr>
          <w:p w14:paraId="53017410" w14:textId="4175FB5A" w:rsidR="00A61C54" w:rsidRPr="00E92DD0" w:rsidRDefault="00A61C54" w:rsidP="001625BC">
            <w:pPr>
              <w:ind w:left="0"/>
              <w:rPr>
                <w:sz w:val="24"/>
                <w:szCs w:val="24"/>
              </w:rPr>
            </w:pPr>
            <w:r w:rsidRPr="002003CF">
              <w:rPr>
                <w:sz w:val="28"/>
                <w:szCs w:val="28"/>
              </w:rPr>
              <w:t>Milestone</w:t>
            </w:r>
          </w:p>
        </w:tc>
        <w:tc>
          <w:tcPr>
            <w:tcW w:w="2125" w:type="dxa"/>
          </w:tcPr>
          <w:p w14:paraId="79CE685E" w14:textId="2316D70B" w:rsidR="00A61C54" w:rsidRPr="002003CF" w:rsidRDefault="00A61C54" w:rsidP="001625BC">
            <w:pPr>
              <w:ind w:left="0"/>
              <w:jc w:val="right"/>
              <w:cnfStyle w:val="100000000000" w:firstRow="1" w:lastRow="0" w:firstColumn="0" w:lastColumn="0" w:oddVBand="0" w:evenVBand="0" w:oddHBand="0" w:evenHBand="0" w:firstRowFirstColumn="0" w:firstRowLastColumn="0" w:lastRowFirstColumn="0" w:lastRowLastColumn="0"/>
              <w:rPr>
                <w:sz w:val="28"/>
                <w:szCs w:val="28"/>
              </w:rPr>
            </w:pPr>
            <w:r w:rsidRPr="002003CF">
              <w:rPr>
                <w:sz w:val="28"/>
                <w:szCs w:val="28"/>
              </w:rPr>
              <w:t>Completed</w:t>
            </w:r>
          </w:p>
        </w:tc>
      </w:tr>
      <w:tr w:rsidR="008A4FEC" w14:paraId="6B25C353" w14:textId="77777777" w:rsidTr="00A61C54">
        <w:trPr>
          <w:jc w:val="center"/>
        </w:trPr>
        <w:tc>
          <w:tcPr>
            <w:cnfStyle w:val="001000000000" w:firstRow="0" w:lastRow="0" w:firstColumn="1" w:lastColumn="0" w:oddVBand="0" w:evenVBand="0" w:oddHBand="0" w:evenHBand="0" w:firstRowFirstColumn="0" w:firstRowLastColumn="0" w:lastRowFirstColumn="0" w:lastRowLastColumn="0"/>
            <w:tcW w:w="7225" w:type="dxa"/>
          </w:tcPr>
          <w:p w14:paraId="674FDDA0" w14:textId="22C3317A" w:rsidR="008A4FEC" w:rsidRPr="002003CF" w:rsidRDefault="008A4FEC" w:rsidP="00A61C54">
            <w:pPr>
              <w:ind w:left="0"/>
              <w:rPr>
                <w:i/>
                <w:sz w:val="24"/>
                <w:szCs w:val="24"/>
              </w:rPr>
            </w:pPr>
            <w:r w:rsidRPr="002003CF">
              <w:rPr>
                <w:i/>
                <w:color w:val="000000" w:themeColor="text1"/>
                <w:sz w:val="24"/>
                <w:szCs w:val="24"/>
              </w:rPr>
              <w:t>MINIMUM VIABLE PRODUCT</w:t>
            </w:r>
          </w:p>
        </w:tc>
        <w:tc>
          <w:tcPr>
            <w:tcW w:w="2125" w:type="dxa"/>
          </w:tcPr>
          <w:p w14:paraId="7DF640ED" w14:textId="77777777" w:rsidR="008A4FEC" w:rsidRPr="002003CF" w:rsidRDefault="008A4FEC" w:rsidP="001625BC">
            <w:pPr>
              <w:ind w:left="0"/>
              <w:jc w:val="right"/>
              <w:cnfStyle w:val="000000000000" w:firstRow="0" w:lastRow="0" w:firstColumn="0" w:lastColumn="0" w:oddVBand="0" w:evenVBand="0" w:oddHBand="0" w:evenHBand="0" w:firstRowFirstColumn="0" w:firstRowLastColumn="0" w:lastRowFirstColumn="0" w:lastRowLastColumn="0"/>
              <w:rPr>
                <w:sz w:val="24"/>
                <w:szCs w:val="24"/>
              </w:rPr>
            </w:pPr>
          </w:p>
        </w:tc>
      </w:tr>
      <w:tr w:rsidR="00A61C54" w14:paraId="1C2A250C" w14:textId="77777777" w:rsidTr="00A61C54">
        <w:trPr>
          <w:jc w:val="center"/>
        </w:trPr>
        <w:tc>
          <w:tcPr>
            <w:cnfStyle w:val="001000000000" w:firstRow="0" w:lastRow="0" w:firstColumn="1" w:lastColumn="0" w:oddVBand="0" w:evenVBand="0" w:oddHBand="0" w:evenHBand="0" w:firstRowFirstColumn="0" w:firstRowLastColumn="0" w:lastRowFirstColumn="0" w:lastRowLastColumn="0"/>
            <w:tcW w:w="7225" w:type="dxa"/>
          </w:tcPr>
          <w:p w14:paraId="1860252F" w14:textId="2237AAB3" w:rsidR="00A61C54" w:rsidRPr="002003CF" w:rsidRDefault="008A4FEC" w:rsidP="008A4FEC">
            <w:pPr>
              <w:ind w:left="0"/>
              <w:rPr>
                <w:b w:val="0"/>
                <w:color w:val="000000" w:themeColor="text1"/>
                <w:sz w:val="24"/>
                <w:szCs w:val="24"/>
              </w:rPr>
            </w:pPr>
            <w:r w:rsidRPr="002003CF">
              <w:rPr>
                <w:sz w:val="24"/>
                <w:szCs w:val="24"/>
              </w:rPr>
              <w:t xml:space="preserve"> </w:t>
            </w:r>
            <w:r w:rsidR="00091DD3" w:rsidRPr="002003CF">
              <w:rPr>
                <w:sz w:val="24"/>
                <w:szCs w:val="24"/>
              </w:rPr>
              <w:t xml:space="preserve"> </w:t>
            </w:r>
            <w:hyperlink w:anchor="_System_Overview" w:history="1">
              <w:r w:rsidR="00A61C54" w:rsidRPr="002003CF">
                <w:rPr>
                  <w:rStyle w:val="Hyperlink"/>
                  <w:b w:val="0"/>
                  <w:bCs w:val="0"/>
                  <w:color w:val="000000" w:themeColor="text1"/>
                  <w:sz w:val="24"/>
                  <w:szCs w:val="24"/>
                  <w:u w:val="none"/>
                </w:rPr>
                <w:t>Communication</w:t>
              </w:r>
            </w:hyperlink>
            <w:r w:rsidR="00A61C54" w:rsidRPr="002003CF">
              <w:rPr>
                <w:rStyle w:val="Hyperlink"/>
                <w:b w:val="0"/>
                <w:color w:val="000000" w:themeColor="text1"/>
                <w:sz w:val="24"/>
                <w:szCs w:val="24"/>
                <w:u w:val="none"/>
              </w:rPr>
              <w:t xml:space="preserve"> channel / teams</w:t>
            </w:r>
          </w:p>
        </w:tc>
        <w:tc>
          <w:tcPr>
            <w:tcW w:w="2125" w:type="dxa"/>
          </w:tcPr>
          <w:p w14:paraId="3B7F4295" w14:textId="4CDEAC51" w:rsidR="00A61C54" w:rsidRPr="002003CF" w:rsidRDefault="00A61C54" w:rsidP="001625BC">
            <w:pPr>
              <w:ind w:left="0"/>
              <w:jc w:val="right"/>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003CF">
              <w:rPr>
                <w:sz w:val="24"/>
                <w:szCs w:val="24"/>
              </w:rPr>
              <w:t>Yes</w:t>
            </w:r>
          </w:p>
        </w:tc>
      </w:tr>
      <w:tr w:rsidR="00A61C54" w14:paraId="63018B89" w14:textId="77777777" w:rsidTr="00A61C54">
        <w:trPr>
          <w:jc w:val="center"/>
        </w:trPr>
        <w:tc>
          <w:tcPr>
            <w:cnfStyle w:val="001000000000" w:firstRow="0" w:lastRow="0" w:firstColumn="1" w:lastColumn="0" w:oddVBand="0" w:evenVBand="0" w:oddHBand="0" w:evenHBand="0" w:firstRowFirstColumn="0" w:firstRowLastColumn="0" w:lastRowFirstColumn="0" w:lastRowLastColumn="0"/>
            <w:tcW w:w="7225" w:type="dxa"/>
          </w:tcPr>
          <w:p w14:paraId="17DC0BD0" w14:textId="131EDE02" w:rsidR="00A61C54" w:rsidRPr="002003CF" w:rsidRDefault="008A4FEC" w:rsidP="001625BC">
            <w:pPr>
              <w:ind w:left="0"/>
              <w:rPr>
                <w:b w:val="0"/>
                <w:sz w:val="24"/>
                <w:szCs w:val="24"/>
              </w:rPr>
            </w:pPr>
            <w:r w:rsidRPr="002003CF">
              <w:rPr>
                <w:b w:val="0"/>
                <w:sz w:val="24"/>
                <w:szCs w:val="24"/>
              </w:rPr>
              <w:t xml:space="preserve"> </w:t>
            </w:r>
            <w:r w:rsidR="00091DD3" w:rsidRPr="002003CF">
              <w:rPr>
                <w:b w:val="0"/>
                <w:sz w:val="24"/>
                <w:szCs w:val="24"/>
              </w:rPr>
              <w:t xml:space="preserve"> </w:t>
            </w:r>
            <w:r w:rsidR="00A61C54" w:rsidRPr="002003CF">
              <w:rPr>
                <w:b w:val="0"/>
                <w:sz w:val="24"/>
                <w:szCs w:val="24"/>
              </w:rPr>
              <w:t>Text chat to clients</w:t>
            </w:r>
          </w:p>
        </w:tc>
        <w:tc>
          <w:tcPr>
            <w:tcW w:w="2125" w:type="dxa"/>
          </w:tcPr>
          <w:p w14:paraId="6FBDE4DB" w14:textId="1C7FD165" w:rsidR="00A61C54" w:rsidRPr="002003CF" w:rsidRDefault="00A61C54" w:rsidP="001625BC">
            <w:pPr>
              <w:ind w:left="0"/>
              <w:jc w:val="right"/>
              <w:cnfStyle w:val="000000000000" w:firstRow="0" w:lastRow="0" w:firstColumn="0" w:lastColumn="0" w:oddVBand="0" w:evenVBand="0" w:oddHBand="0" w:evenHBand="0" w:firstRowFirstColumn="0" w:firstRowLastColumn="0" w:lastRowFirstColumn="0" w:lastRowLastColumn="0"/>
              <w:rPr>
                <w:sz w:val="24"/>
                <w:szCs w:val="24"/>
              </w:rPr>
            </w:pPr>
            <w:r w:rsidRPr="002003CF">
              <w:rPr>
                <w:sz w:val="24"/>
                <w:szCs w:val="24"/>
              </w:rPr>
              <w:t>Yes</w:t>
            </w:r>
          </w:p>
        </w:tc>
      </w:tr>
      <w:tr w:rsidR="008A4FEC" w14:paraId="21F72751" w14:textId="77777777" w:rsidTr="00A61C54">
        <w:trPr>
          <w:jc w:val="center"/>
        </w:trPr>
        <w:tc>
          <w:tcPr>
            <w:cnfStyle w:val="001000000000" w:firstRow="0" w:lastRow="0" w:firstColumn="1" w:lastColumn="0" w:oddVBand="0" w:evenVBand="0" w:oddHBand="0" w:evenHBand="0" w:firstRowFirstColumn="0" w:firstRowLastColumn="0" w:lastRowFirstColumn="0" w:lastRowLastColumn="0"/>
            <w:tcW w:w="7225" w:type="dxa"/>
          </w:tcPr>
          <w:p w14:paraId="27185FE9" w14:textId="60C67671" w:rsidR="008A4FEC" w:rsidRPr="002003CF" w:rsidRDefault="008665FD" w:rsidP="001625BC">
            <w:pPr>
              <w:ind w:left="0"/>
              <w:rPr>
                <w:i/>
                <w:sz w:val="24"/>
                <w:szCs w:val="24"/>
              </w:rPr>
            </w:pPr>
            <w:r w:rsidRPr="002003CF">
              <w:rPr>
                <w:i/>
                <w:sz w:val="24"/>
                <w:szCs w:val="24"/>
              </w:rPr>
              <w:t>EXTRA FEATURES</w:t>
            </w:r>
          </w:p>
        </w:tc>
        <w:tc>
          <w:tcPr>
            <w:tcW w:w="2125" w:type="dxa"/>
          </w:tcPr>
          <w:p w14:paraId="6D243AF8" w14:textId="77777777" w:rsidR="008A4FEC" w:rsidRPr="002003CF" w:rsidRDefault="008A4FEC" w:rsidP="001625BC">
            <w:pPr>
              <w:ind w:left="0"/>
              <w:jc w:val="right"/>
              <w:cnfStyle w:val="000000000000" w:firstRow="0" w:lastRow="0" w:firstColumn="0" w:lastColumn="0" w:oddVBand="0" w:evenVBand="0" w:oddHBand="0" w:evenHBand="0" w:firstRowFirstColumn="0" w:firstRowLastColumn="0" w:lastRowFirstColumn="0" w:lastRowLastColumn="0"/>
              <w:rPr>
                <w:sz w:val="24"/>
                <w:szCs w:val="24"/>
              </w:rPr>
            </w:pPr>
          </w:p>
        </w:tc>
      </w:tr>
      <w:tr w:rsidR="004A4953" w14:paraId="2AB6D0C7" w14:textId="77777777" w:rsidTr="00A61C54">
        <w:trPr>
          <w:jc w:val="center"/>
        </w:trPr>
        <w:tc>
          <w:tcPr>
            <w:cnfStyle w:val="001000000000" w:firstRow="0" w:lastRow="0" w:firstColumn="1" w:lastColumn="0" w:oddVBand="0" w:evenVBand="0" w:oddHBand="0" w:evenHBand="0" w:firstRowFirstColumn="0" w:firstRowLastColumn="0" w:lastRowFirstColumn="0" w:lastRowLastColumn="0"/>
            <w:tcW w:w="7225" w:type="dxa"/>
          </w:tcPr>
          <w:p w14:paraId="26729F97" w14:textId="56C06F52" w:rsidR="004A4953" w:rsidRPr="002003CF" w:rsidRDefault="008A4FEC" w:rsidP="009B6EDC">
            <w:pPr>
              <w:ind w:left="0"/>
              <w:rPr>
                <w:b w:val="0"/>
                <w:sz w:val="24"/>
                <w:szCs w:val="24"/>
              </w:rPr>
            </w:pPr>
            <w:r w:rsidRPr="002003CF">
              <w:rPr>
                <w:b w:val="0"/>
                <w:sz w:val="24"/>
                <w:szCs w:val="24"/>
              </w:rPr>
              <w:t xml:space="preserve"> </w:t>
            </w:r>
            <w:r w:rsidR="00091DD3" w:rsidRPr="002003CF">
              <w:rPr>
                <w:b w:val="0"/>
                <w:sz w:val="24"/>
                <w:szCs w:val="24"/>
              </w:rPr>
              <w:t xml:space="preserve"> </w:t>
            </w:r>
            <w:r w:rsidR="004A4953" w:rsidRPr="002003CF">
              <w:rPr>
                <w:b w:val="0"/>
                <w:sz w:val="24"/>
                <w:szCs w:val="24"/>
              </w:rPr>
              <w:t>Multithread</w:t>
            </w:r>
            <w:r w:rsidR="009B6EDC" w:rsidRPr="002003CF">
              <w:rPr>
                <w:b w:val="0"/>
                <w:sz w:val="24"/>
                <w:szCs w:val="24"/>
              </w:rPr>
              <w:t>ed</w:t>
            </w:r>
            <w:r w:rsidR="004A4953" w:rsidRPr="002003CF">
              <w:rPr>
                <w:b w:val="0"/>
                <w:sz w:val="24"/>
                <w:szCs w:val="24"/>
              </w:rPr>
              <w:t xml:space="preserve"> voice recording</w:t>
            </w:r>
          </w:p>
        </w:tc>
        <w:tc>
          <w:tcPr>
            <w:tcW w:w="2125" w:type="dxa"/>
          </w:tcPr>
          <w:p w14:paraId="1661383A" w14:textId="0D0EB39E" w:rsidR="004A4953" w:rsidRPr="002003CF" w:rsidRDefault="009B5336" w:rsidP="001625BC">
            <w:pPr>
              <w:ind w:left="0"/>
              <w:jc w:val="right"/>
              <w:cnfStyle w:val="000000000000" w:firstRow="0" w:lastRow="0" w:firstColumn="0" w:lastColumn="0" w:oddVBand="0" w:evenVBand="0" w:oddHBand="0" w:evenHBand="0" w:firstRowFirstColumn="0" w:firstRowLastColumn="0" w:lastRowFirstColumn="0" w:lastRowLastColumn="0"/>
              <w:rPr>
                <w:sz w:val="24"/>
                <w:szCs w:val="24"/>
              </w:rPr>
            </w:pPr>
            <w:r w:rsidRPr="002003CF">
              <w:rPr>
                <w:sz w:val="24"/>
                <w:szCs w:val="24"/>
              </w:rPr>
              <w:t>Yes</w:t>
            </w:r>
          </w:p>
        </w:tc>
      </w:tr>
      <w:tr w:rsidR="00A61C54" w14:paraId="3E5F9355" w14:textId="77777777" w:rsidTr="00A61C54">
        <w:trPr>
          <w:jc w:val="center"/>
        </w:trPr>
        <w:tc>
          <w:tcPr>
            <w:cnfStyle w:val="001000000000" w:firstRow="0" w:lastRow="0" w:firstColumn="1" w:lastColumn="0" w:oddVBand="0" w:evenVBand="0" w:oddHBand="0" w:evenHBand="0" w:firstRowFirstColumn="0" w:firstRowLastColumn="0" w:lastRowFirstColumn="0" w:lastRowLastColumn="0"/>
            <w:tcW w:w="7225" w:type="dxa"/>
          </w:tcPr>
          <w:p w14:paraId="4D52E8DA" w14:textId="2F7B8DEF" w:rsidR="00A61C54" w:rsidRPr="002003CF" w:rsidRDefault="008A4FEC" w:rsidP="001625BC">
            <w:pPr>
              <w:ind w:left="0"/>
              <w:rPr>
                <w:b w:val="0"/>
                <w:sz w:val="24"/>
                <w:szCs w:val="24"/>
              </w:rPr>
            </w:pPr>
            <w:r w:rsidRPr="002003CF">
              <w:rPr>
                <w:b w:val="0"/>
                <w:sz w:val="24"/>
                <w:szCs w:val="24"/>
              </w:rPr>
              <w:t xml:space="preserve"> </w:t>
            </w:r>
            <w:r w:rsidR="00091DD3" w:rsidRPr="002003CF">
              <w:rPr>
                <w:b w:val="0"/>
                <w:sz w:val="24"/>
                <w:szCs w:val="24"/>
              </w:rPr>
              <w:t xml:space="preserve"> </w:t>
            </w:r>
            <w:r w:rsidR="00A61C54" w:rsidRPr="002003CF">
              <w:rPr>
                <w:b w:val="0"/>
                <w:sz w:val="24"/>
                <w:szCs w:val="24"/>
              </w:rPr>
              <w:t>Voice chat to clients</w:t>
            </w:r>
          </w:p>
        </w:tc>
        <w:tc>
          <w:tcPr>
            <w:tcW w:w="2125" w:type="dxa"/>
          </w:tcPr>
          <w:p w14:paraId="00BBC41F" w14:textId="4BCB16E0" w:rsidR="00A61C54" w:rsidRPr="002003CF" w:rsidRDefault="001D4739" w:rsidP="001625BC">
            <w:pPr>
              <w:ind w:left="0"/>
              <w:jc w:val="right"/>
              <w:cnfStyle w:val="000000000000" w:firstRow="0" w:lastRow="0" w:firstColumn="0" w:lastColumn="0" w:oddVBand="0" w:evenVBand="0" w:oddHBand="0" w:evenHBand="0" w:firstRowFirstColumn="0" w:firstRowLastColumn="0" w:lastRowFirstColumn="0" w:lastRowLastColumn="0"/>
              <w:rPr>
                <w:sz w:val="24"/>
                <w:szCs w:val="24"/>
              </w:rPr>
            </w:pPr>
            <w:r w:rsidRPr="002003CF">
              <w:rPr>
                <w:sz w:val="24"/>
                <w:szCs w:val="24"/>
              </w:rPr>
              <w:t>In progress</w:t>
            </w:r>
          </w:p>
        </w:tc>
      </w:tr>
      <w:tr w:rsidR="00A61C54" w14:paraId="33B90180" w14:textId="77777777" w:rsidTr="00A61C54">
        <w:trPr>
          <w:jc w:val="center"/>
        </w:trPr>
        <w:tc>
          <w:tcPr>
            <w:cnfStyle w:val="001000000000" w:firstRow="0" w:lastRow="0" w:firstColumn="1" w:lastColumn="0" w:oddVBand="0" w:evenVBand="0" w:oddHBand="0" w:evenHBand="0" w:firstRowFirstColumn="0" w:firstRowLastColumn="0" w:lastRowFirstColumn="0" w:lastRowLastColumn="0"/>
            <w:tcW w:w="7225" w:type="dxa"/>
          </w:tcPr>
          <w:p w14:paraId="73A3F4F3" w14:textId="3200C7F1" w:rsidR="00A61C54" w:rsidRPr="002003CF" w:rsidRDefault="008A4FEC" w:rsidP="00A61C54">
            <w:pPr>
              <w:ind w:left="0"/>
              <w:rPr>
                <w:b w:val="0"/>
                <w:color w:val="000000" w:themeColor="text1"/>
                <w:sz w:val="24"/>
                <w:szCs w:val="24"/>
              </w:rPr>
            </w:pPr>
            <w:r w:rsidRPr="002003CF">
              <w:rPr>
                <w:sz w:val="24"/>
                <w:szCs w:val="24"/>
              </w:rPr>
              <w:t xml:space="preserve"> </w:t>
            </w:r>
            <w:r w:rsidR="00091DD3" w:rsidRPr="002003CF">
              <w:rPr>
                <w:sz w:val="24"/>
                <w:szCs w:val="24"/>
              </w:rPr>
              <w:t xml:space="preserve"> </w:t>
            </w:r>
            <w:hyperlink w:anchor="_Risks_&amp;_Concerns" w:history="1">
              <w:r w:rsidR="00A61C54" w:rsidRPr="002003CF">
                <w:rPr>
                  <w:rStyle w:val="Hyperlink"/>
                  <w:b w:val="0"/>
                  <w:bCs w:val="0"/>
                  <w:color w:val="000000" w:themeColor="text1"/>
                  <w:sz w:val="24"/>
                  <w:szCs w:val="24"/>
                  <w:u w:val="none"/>
                </w:rPr>
                <w:t>Dynamic</w:t>
              </w:r>
            </w:hyperlink>
            <w:r w:rsidR="00A61C54" w:rsidRPr="002003CF">
              <w:rPr>
                <w:rStyle w:val="Hyperlink"/>
                <w:b w:val="0"/>
                <w:color w:val="000000" w:themeColor="text1"/>
                <w:sz w:val="24"/>
                <w:szCs w:val="24"/>
                <w:u w:val="none"/>
              </w:rPr>
              <w:t xml:space="preserve"> chat rooms</w:t>
            </w:r>
          </w:p>
        </w:tc>
        <w:tc>
          <w:tcPr>
            <w:tcW w:w="2125" w:type="dxa"/>
          </w:tcPr>
          <w:p w14:paraId="73F9081C" w14:textId="096B9740" w:rsidR="00A61C54" w:rsidRPr="002003CF" w:rsidRDefault="00110E7E" w:rsidP="00A61C54">
            <w:pPr>
              <w:ind w:left="0"/>
              <w:jc w:val="right"/>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hyperlink w:anchor="_Minimal_Viable_Product" w:history="1">
              <w:r w:rsidR="00A61C54" w:rsidRPr="002003CF">
                <w:rPr>
                  <w:rStyle w:val="Hyperlink"/>
                  <w:color w:val="000000" w:themeColor="text1"/>
                  <w:sz w:val="24"/>
                  <w:szCs w:val="24"/>
                  <w:u w:val="none"/>
                </w:rPr>
                <w:t>To</w:t>
              </w:r>
            </w:hyperlink>
            <w:r w:rsidR="00A61C54" w:rsidRPr="002003CF">
              <w:rPr>
                <w:rStyle w:val="Hyperlink"/>
                <w:color w:val="000000" w:themeColor="text1"/>
                <w:sz w:val="24"/>
                <w:szCs w:val="24"/>
                <w:u w:val="none"/>
              </w:rPr>
              <w:t xml:space="preserve"> be completed</w:t>
            </w:r>
          </w:p>
        </w:tc>
      </w:tr>
      <w:tr w:rsidR="00A61C54" w14:paraId="59D4260C" w14:textId="77777777" w:rsidTr="00A61C54">
        <w:trPr>
          <w:jc w:val="center"/>
        </w:trPr>
        <w:tc>
          <w:tcPr>
            <w:cnfStyle w:val="001000000000" w:firstRow="0" w:lastRow="0" w:firstColumn="1" w:lastColumn="0" w:oddVBand="0" w:evenVBand="0" w:oddHBand="0" w:evenHBand="0" w:firstRowFirstColumn="0" w:firstRowLastColumn="0" w:lastRowFirstColumn="0" w:lastRowLastColumn="0"/>
            <w:tcW w:w="7225" w:type="dxa"/>
          </w:tcPr>
          <w:p w14:paraId="5B7B518E" w14:textId="63033247" w:rsidR="00A61C54" w:rsidRPr="002003CF" w:rsidRDefault="008A4FEC" w:rsidP="00A61C54">
            <w:pPr>
              <w:ind w:left="0"/>
              <w:rPr>
                <w:b w:val="0"/>
                <w:color w:val="000000" w:themeColor="text1"/>
                <w:sz w:val="24"/>
                <w:szCs w:val="24"/>
              </w:rPr>
            </w:pPr>
            <w:r w:rsidRPr="002003CF">
              <w:rPr>
                <w:sz w:val="24"/>
                <w:szCs w:val="24"/>
              </w:rPr>
              <w:t xml:space="preserve"> </w:t>
            </w:r>
            <w:r w:rsidR="00091DD3" w:rsidRPr="002003CF">
              <w:rPr>
                <w:sz w:val="24"/>
                <w:szCs w:val="24"/>
              </w:rPr>
              <w:t xml:space="preserve"> </w:t>
            </w:r>
            <w:hyperlink w:anchor="_External_Libraries" w:history="1">
              <w:r w:rsidR="00A61C54" w:rsidRPr="002003CF">
                <w:rPr>
                  <w:rStyle w:val="Hyperlink"/>
                  <w:b w:val="0"/>
                  <w:bCs w:val="0"/>
                  <w:color w:val="000000" w:themeColor="text1"/>
                  <w:sz w:val="24"/>
                  <w:szCs w:val="24"/>
                  <w:u w:val="none"/>
                </w:rPr>
                <w:t>Voice</w:t>
              </w:r>
            </w:hyperlink>
            <w:r w:rsidR="00A61C54" w:rsidRPr="002003CF">
              <w:rPr>
                <w:rStyle w:val="Hyperlink"/>
                <w:b w:val="0"/>
                <w:color w:val="000000" w:themeColor="text1"/>
                <w:sz w:val="24"/>
                <w:szCs w:val="24"/>
                <w:u w:val="none"/>
              </w:rPr>
              <w:t xml:space="preserve"> filtering option</w:t>
            </w:r>
          </w:p>
        </w:tc>
        <w:tc>
          <w:tcPr>
            <w:tcW w:w="2125" w:type="dxa"/>
          </w:tcPr>
          <w:p w14:paraId="24F4AE6C" w14:textId="1A46B9E2" w:rsidR="00A61C54" w:rsidRPr="002003CF" w:rsidRDefault="00110E7E" w:rsidP="00A61C54">
            <w:pPr>
              <w:ind w:left="0"/>
              <w:jc w:val="right"/>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hyperlink w:anchor="_Risks_&amp;_Concerns" w:history="1">
              <w:r w:rsidR="00A61C54" w:rsidRPr="002003CF">
                <w:rPr>
                  <w:rStyle w:val="Hyperlink"/>
                  <w:color w:val="000000" w:themeColor="text1"/>
                  <w:sz w:val="24"/>
                  <w:szCs w:val="24"/>
                  <w:u w:val="none"/>
                </w:rPr>
                <w:t>To</w:t>
              </w:r>
            </w:hyperlink>
            <w:r w:rsidR="00A61C54" w:rsidRPr="002003CF">
              <w:rPr>
                <w:rStyle w:val="Hyperlink"/>
                <w:color w:val="000000" w:themeColor="text1"/>
                <w:sz w:val="24"/>
                <w:szCs w:val="24"/>
                <w:u w:val="none"/>
              </w:rPr>
              <w:t xml:space="preserve"> be completed</w:t>
            </w:r>
          </w:p>
        </w:tc>
      </w:tr>
      <w:tr w:rsidR="008A4FEC" w14:paraId="02E999A8" w14:textId="77777777" w:rsidTr="00A61C54">
        <w:trPr>
          <w:jc w:val="center"/>
        </w:trPr>
        <w:tc>
          <w:tcPr>
            <w:cnfStyle w:val="001000000000" w:firstRow="0" w:lastRow="0" w:firstColumn="1" w:lastColumn="0" w:oddVBand="0" w:evenVBand="0" w:oddHBand="0" w:evenHBand="0" w:firstRowFirstColumn="0" w:firstRowLastColumn="0" w:lastRowFirstColumn="0" w:lastRowLastColumn="0"/>
            <w:tcW w:w="7225" w:type="dxa"/>
          </w:tcPr>
          <w:p w14:paraId="7AE21025" w14:textId="56B8816B" w:rsidR="008A4FEC" w:rsidRPr="002003CF" w:rsidRDefault="008A4FEC" w:rsidP="00A61C54">
            <w:pPr>
              <w:ind w:left="0"/>
              <w:rPr>
                <w:i/>
                <w:sz w:val="24"/>
                <w:szCs w:val="24"/>
              </w:rPr>
            </w:pPr>
            <w:r w:rsidRPr="002003CF">
              <w:rPr>
                <w:i/>
                <w:sz w:val="24"/>
                <w:szCs w:val="24"/>
              </w:rPr>
              <w:t>INTEGRATION DEMOS</w:t>
            </w:r>
          </w:p>
        </w:tc>
        <w:tc>
          <w:tcPr>
            <w:tcW w:w="2125" w:type="dxa"/>
          </w:tcPr>
          <w:p w14:paraId="4D925C3E" w14:textId="77777777" w:rsidR="008A4FEC" w:rsidRPr="002003CF" w:rsidRDefault="008A4FEC" w:rsidP="00A61C54">
            <w:pPr>
              <w:ind w:left="0"/>
              <w:jc w:val="right"/>
              <w:cnfStyle w:val="000000000000" w:firstRow="0" w:lastRow="0" w:firstColumn="0" w:lastColumn="0" w:oddVBand="0" w:evenVBand="0" w:oddHBand="0" w:evenHBand="0" w:firstRowFirstColumn="0" w:firstRowLastColumn="0" w:lastRowFirstColumn="0" w:lastRowLastColumn="0"/>
              <w:rPr>
                <w:sz w:val="24"/>
                <w:szCs w:val="24"/>
              </w:rPr>
            </w:pPr>
          </w:p>
        </w:tc>
      </w:tr>
      <w:tr w:rsidR="00A61C54" w14:paraId="7BB1AB3E" w14:textId="77777777" w:rsidTr="00A61C54">
        <w:trPr>
          <w:jc w:val="center"/>
        </w:trPr>
        <w:tc>
          <w:tcPr>
            <w:cnfStyle w:val="001000000000" w:firstRow="0" w:lastRow="0" w:firstColumn="1" w:lastColumn="0" w:oddVBand="0" w:evenVBand="0" w:oddHBand="0" w:evenHBand="0" w:firstRowFirstColumn="0" w:firstRowLastColumn="0" w:lastRowFirstColumn="0" w:lastRowLastColumn="0"/>
            <w:tcW w:w="7225" w:type="dxa"/>
          </w:tcPr>
          <w:p w14:paraId="3AC478C5" w14:textId="0CACC3CF" w:rsidR="00A61C54" w:rsidRPr="002003CF" w:rsidRDefault="00091DD3" w:rsidP="001625BC">
            <w:pPr>
              <w:ind w:left="0"/>
              <w:rPr>
                <w:b w:val="0"/>
                <w:sz w:val="24"/>
                <w:szCs w:val="24"/>
              </w:rPr>
            </w:pPr>
            <w:r w:rsidRPr="002003CF">
              <w:rPr>
                <w:b w:val="0"/>
                <w:sz w:val="24"/>
                <w:szCs w:val="24"/>
              </w:rPr>
              <w:t xml:space="preserve"> </w:t>
            </w:r>
            <w:r w:rsidR="008A4FEC" w:rsidRPr="002003CF">
              <w:rPr>
                <w:b w:val="0"/>
                <w:sz w:val="24"/>
                <w:szCs w:val="24"/>
              </w:rPr>
              <w:t>Aie bootstrap</w:t>
            </w:r>
            <w:r w:rsidR="00A61C54" w:rsidRPr="002003CF">
              <w:rPr>
                <w:b w:val="0"/>
                <w:sz w:val="24"/>
                <w:szCs w:val="24"/>
              </w:rPr>
              <w:t xml:space="preserve"> integration demo</w:t>
            </w:r>
          </w:p>
        </w:tc>
        <w:tc>
          <w:tcPr>
            <w:tcW w:w="2125" w:type="dxa"/>
          </w:tcPr>
          <w:p w14:paraId="1E59F250" w14:textId="14672BBC" w:rsidR="00A61C54" w:rsidRPr="002003CF" w:rsidRDefault="008A4FEC" w:rsidP="001625BC">
            <w:pPr>
              <w:ind w:left="0"/>
              <w:jc w:val="right"/>
              <w:cnfStyle w:val="000000000000" w:firstRow="0" w:lastRow="0" w:firstColumn="0" w:lastColumn="0" w:oddVBand="0" w:evenVBand="0" w:oddHBand="0" w:evenHBand="0" w:firstRowFirstColumn="0" w:firstRowLastColumn="0" w:lastRowFirstColumn="0" w:lastRowLastColumn="0"/>
              <w:rPr>
                <w:sz w:val="24"/>
                <w:szCs w:val="24"/>
              </w:rPr>
            </w:pPr>
            <w:r w:rsidRPr="002003CF">
              <w:rPr>
                <w:sz w:val="24"/>
                <w:szCs w:val="24"/>
              </w:rPr>
              <w:t>Yes</w:t>
            </w:r>
          </w:p>
        </w:tc>
      </w:tr>
      <w:tr w:rsidR="008A4FEC" w14:paraId="57165C9F" w14:textId="77777777" w:rsidTr="00A61C54">
        <w:trPr>
          <w:jc w:val="center"/>
        </w:trPr>
        <w:tc>
          <w:tcPr>
            <w:cnfStyle w:val="001000000000" w:firstRow="0" w:lastRow="0" w:firstColumn="1" w:lastColumn="0" w:oddVBand="0" w:evenVBand="0" w:oddHBand="0" w:evenHBand="0" w:firstRowFirstColumn="0" w:firstRowLastColumn="0" w:lastRowFirstColumn="0" w:lastRowLastColumn="0"/>
            <w:tcW w:w="7225" w:type="dxa"/>
          </w:tcPr>
          <w:p w14:paraId="25935FC1" w14:textId="5AE092E5" w:rsidR="008A4FEC" w:rsidRPr="002003CF" w:rsidRDefault="00091DD3" w:rsidP="001625BC">
            <w:pPr>
              <w:ind w:left="0"/>
              <w:rPr>
                <w:b w:val="0"/>
                <w:sz w:val="24"/>
                <w:szCs w:val="24"/>
              </w:rPr>
            </w:pPr>
            <w:r w:rsidRPr="002003CF">
              <w:rPr>
                <w:b w:val="0"/>
                <w:sz w:val="24"/>
                <w:szCs w:val="24"/>
              </w:rPr>
              <w:t xml:space="preserve"> </w:t>
            </w:r>
            <w:r w:rsidR="008A4FEC" w:rsidRPr="002003CF">
              <w:rPr>
                <w:b w:val="0"/>
                <w:sz w:val="24"/>
                <w:szCs w:val="24"/>
              </w:rPr>
              <w:t>Unity engine integration demo</w:t>
            </w:r>
          </w:p>
        </w:tc>
        <w:tc>
          <w:tcPr>
            <w:tcW w:w="2125" w:type="dxa"/>
          </w:tcPr>
          <w:p w14:paraId="21CD2BCF" w14:textId="375FC75D" w:rsidR="008A4FEC" w:rsidRPr="002003CF" w:rsidRDefault="008A4FEC" w:rsidP="001625BC">
            <w:pPr>
              <w:ind w:left="0"/>
              <w:jc w:val="right"/>
              <w:cnfStyle w:val="000000000000" w:firstRow="0" w:lastRow="0" w:firstColumn="0" w:lastColumn="0" w:oddVBand="0" w:evenVBand="0" w:oddHBand="0" w:evenHBand="0" w:firstRowFirstColumn="0" w:firstRowLastColumn="0" w:lastRowFirstColumn="0" w:lastRowLastColumn="0"/>
              <w:rPr>
                <w:sz w:val="24"/>
                <w:szCs w:val="24"/>
              </w:rPr>
            </w:pPr>
            <w:r w:rsidRPr="002003CF">
              <w:rPr>
                <w:sz w:val="24"/>
                <w:szCs w:val="24"/>
              </w:rPr>
              <w:t>To be completed</w:t>
            </w:r>
          </w:p>
        </w:tc>
      </w:tr>
      <w:tr w:rsidR="00A61C54" w14:paraId="389BCD62" w14:textId="77777777" w:rsidTr="00A61C54">
        <w:trPr>
          <w:jc w:val="center"/>
        </w:trPr>
        <w:tc>
          <w:tcPr>
            <w:cnfStyle w:val="001000000000" w:firstRow="0" w:lastRow="0" w:firstColumn="1" w:lastColumn="0" w:oddVBand="0" w:evenVBand="0" w:oddHBand="0" w:evenHBand="0" w:firstRowFirstColumn="0" w:firstRowLastColumn="0" w:lastRowFirstColumn="0" w:lastRowLastColumn="0"/>
            <w:tcW w:w="7225" w:type="dxa"/>
          </w:tcPr>
          <w:p w14:paraId="6A0374F6" w14:textId="74704BF5" w:rsidR="00A61C54" w:rsidRPr="002003CF" w:rsidRDefault="00091DD3" w:rsidP="001625BC">
            <w:pPr>
              <w:ind w:left="0"/>
              <w:rPr>
                <w:b w:val="0"/>
                <w:color w:val="000000" w:themeColor="text1"/>
                <w:sz w:val="24"/>
                <w:szCs w:val="24"/>
              </w:rPr>
            </w:pPr>
            <w:r w:rsidRPr="002003CF">
              <w:rPr>
                <w:b w:val="0"/>
                <w:sz w:val="24"/>
                <w:szCs w:val="24"/>
              </w:rPr>
              <w:t xml:space="preserve"> </w:t>
            </w:r>
            <w:r w:rsidR="00A61C54" w:rsidRPr="002003CF">
              <w:rPr>
                <w:b w:val="0"/>
                <w:sz w:val="24"/>
                <w:szCs w:val="24"/>
              </w:rPr>
              <w:t>Unreal engine integration demo</w:t>
            </w:r>
          </w:p>
        </w:tc>
        <w:tc>
          <w:tcPr>
            <w:tcW w:w="2125" w:type="dxa"/>
          </w:tcPr>
          <w:p w14:paraId="21AB02EC" w14:textId="0A84BA99" w:rsidR="00A61C54" w:rsidRPr="002003CF" w:rsidRDefault="00110E7E" w:rsidP="00A61C54">
            <w:pPr>
              <w:ind w:left="0"/>
              <w:jc w:val="right"/>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hyperlink w:anchor="_External_Libraries" w:history="1">
              <w:r w:rsidR="00A61C54" w:rsidRPr="002003CF">
                <w:rPr>
                  <w:rStyle w:val="Hyperlink"/>
                  <w:color w:val="000000" w:themeColor="text1"/>
                  <w:sz w:val="24"/>
                  <w:szCs w:val="24"/>
                  <w:u w:val="none"/>
                </w:rPr>
                <w:t>To</w:t>
              </w:r>
            </w:hyperlink>
            <w:r w:rsidR="00A61C54" w:rsidRPr="002003CF">
              <w:rPr>
                <w:rStyle w:val="Hyperlink"/>
                <w:color w:val="000000" w:themeColor="text1"/>
                <w:sz w:val="24"/>
                <w:szCs w:val="24"/>
                <w:u w:val="none"/>
              </w:rPr>
              <w:t xml:space="preserve"> be completed</w:t>
            </w:r>
          </w:p>
        </w:tc>
      </w:tr>
    </w:tbl>
    <w:p w14:paraId="105CB4DA" w14:textId="2E66E006" w:rsidR="00436312" w:rsidRDefault="00436312" w:rsidP="00436312"/>
    <w:p w14:paraId="6C86E8CB" w14:textId="77777777" w:rsidR="00FD5C2F" w:rsidRDefault="00FD5C2F" w:rsidP="00436312"/>
    <w:p w14:paraId="411E23ED" w14:textId="4583FD71" w:rsidR="00C704A6" w:rsidRDefault="00C704A6" w:rsidP="00C704A6">
      <w:pPr>
        <w:pStyle w:val="Heading2"/>
        <w:ind w:left="0"/>
        <w:rPr>
          <w:sz w:val="32"/>
          <w:szCs w:val="32"/>
        </w:rPr>
      </w:pPr>
      <w:r>
        <w:rPr>
          <w:noProof/>
          <w:lang w:eastAsia="en-US"/>
        </w:rPr>
        <mc:AlternateContent>
          <mc:Choice Requires="wpg">
            <w:drawing>
              <wp:anchor distT="0" distB="0" distL="114300" distR="114300" simplePos="0" relativeHeight="251716608" behindDoc="0" locked="1" layoutInCell="1" allowOverlap="1" wp14:anchorId="3C5508B9" wp14:editId="253C81F1">
                <wp:simplePos x="0" y="0"/>
                <wp:positionH relativeFrom="page">
                  <wp:posOffset>352425</wp:posOffset>
                </wp:positionH>
                <wp:positionV relativeFrom="margin">
                  <wp:align>center</wp:align>
                </wp:positionV>
                <wp:extent cx="228600" cy="9144000"/>
                <wp:effectExtent l="0" t="0" r="3175" b="635"/>
                <wp:wrapNone/>
                <wp:docPr id="73" name="Group 73"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74" name="Rectangle 74"/>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EAE1178" id="Group 73" o:spid="_x0000_s1026" alt="Decorative sidebar" style="position:absolute;margin-left:27.75pt;margin-top:0;width:18pt;height:10in;z-index:251716608;mso-width-percent:29;mso-height-percent:909;mso-position-horizontal-relative:page;mso-position-vertical:center;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">
                <v:rect id="Rectangle 74"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" fillcolor="#dd8047 [3205]" stroked="f" strokeweight="1pt"/>
                <v:rect id="Rectangle 75"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" fillcolor="#94b6d2 [3204]" stroked="f" strokeweight="1pt">
                  <o:lock v:ext="edit" aspectratio="t"/>
                </v:rect>
                <w10:wrap anchorx="page" anchory="margin"/>
                <w10:anchorlock/>
              </v:group>
            </w:pict>
          </mc:Fallback>
        </mc:AlternateContent>
      </w:r>
      <w:r w:rsidRPr="00DC7377">
        <w:rPr>
          <w:b w:val="0"/>
          <w:noProof/>
          <w:lang w:eastAsia="en-US"/>
        </w:rPr>
        <mc:AlternateContent>
          <mc:Choice Requires="wpg">
            <w:drawing>
              <wp:anchor distT="0" distB="0" distL="114300" distR="114300" simplePos="0" relativeHeight="251715584" behindDoc="0" locked="1" layoutInCell="1" allowOverlap="1" wp14:anchorId="1D51C123" wp14:editId="646B133C">
                <wp:simplePos x="0" y="0"/>
                <wp:positionH relativeFrom="page">
                  <wp:posOffset>361950</wp:posOffset>
                </wp:positionH>
                <wp:positionV relativeFrom="margin">
                  <wp:align>center</wp:align>
                </wp:positionV>
                <wp:extent cx="228600" cy="9144000"/>
                <wp:effectExtent l="0" t="0" r="3175" b="635"/>
                <wp:wrapNone/>
                <wp:docPr id="76" name="Group 76"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77" name="Rectangle 77"/>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FF24328" id="Group 76" o:spid="_x0000_s1026" alt="Decorative sidebar" style="position:absolute;margin-left:28.5pt;margin-top:0;width:18pt;height:10in;z-index:251715584;mso-width-percent:29;mso-height-percent:909;mso-position-horizontal-relative:page;mso-position-vertical:center;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">
                <v:rect id="Rectangle 77"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" fillcolor="#dd8047 [3205]" stroked="f" strokeweight="1pt"/>
                <v:rect id="Rectangle 78"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" fillcolor="#94b6d2 [3204]" stroked="f" strokeweight="1pt">
                  <o:lock v:ext="edit" aspectratio="t"/>
                </v:rect>
                <w10:wrap anchorx="page" anchory="margin"/>
                <w10:anchorlock/>
              </v:group>
            </w:pict>
          </mc:Fallback>
        </mc:AlternateContent>
      </w:r>
      <w:r>
        <w:rPr>
          <w:sz w:val="32"/>
          <w:szCs w:val="32"/>
        </w:rPr>
        <w:t>postmortem</w:t>
      </w:r>
    </w:p>
    <w:p w14:paraId="63A1CC5B" w14:textId="77777777" w:rsidR="006F5A9A" w:rsidRDefault="008A4FEC" w:rsidP="006F5A9A">
      <w:pPr>
        <w:rPr>
          <w:sz w:val="26"/>
          <w:szCs w:val="26"/>
        </w:rPr>
      </w:pPr>
      <w:r w:rsidRPr="002003CF">
        <w:rPr>
          <w:sz w:val="26"/>
          <w:szCs w:val="26"/>
        </w:rPr>
        <w:t>Due to time constraints, I was not able to complete all the main milestones for the application. However, the minimum viable product</w:t>
      </w:r>
      <w:r w:rsidR="002D2CA4" w:rsidRPr="002003CF">
        <w:rPr>
          <w:sz w:val="26"/>
          <w:szCs w:val="26"/>
        </w:rPr>
        <w:t xml:space="preserve"> was achieved, as is the demo application using the </w:t>
      </w:r>
      <w:r w:rsidR="00260333" w:rsidRPr="002003CF">
        <w:rPr>
          <w:sz w:val="26"/>
          <w:szCs w:val="26"/>
        </w:rPr>
        <w:t>Aie</w:t>
      </w:r>
      <w:r w:rsidR="002D2CA4" w:rsidRPr="002003CF">
        <w:rPr>
          <w:sz w:val="26"/>
          <w:szCs w:val="26"/>
        </w:rPr>
        <w:t xml:space="preserve"> bootstrap.</w:t>
      </w:r>
    </w:p>
    <w:p w14:paraId="06819A92" w14:textId="53BB0E1F" w:rsidR="00A912E4" w:rsidRDefault="00606162" w:rsidP="006F5A9A">
      <w:pPr>
        <w:rPr>
          <w:sz w:val="26"/>
          <w:szCs w:val="26"/>
        </w:rPr>
      </w:pPr>
      <w:r>
        <w:rPr>
          <w:sz w:val="26"/>
          <w:szCs w:val="26"/>
        </w:rPr>
        <w:t>The voice chat process relies on th</w:t>
      </w:r>
      <w:r w:rsidR="00402089">
        <w:rPr>
          <w:sz w:val="26"/>
          <w:szCs w:val="26"/>
        </w:rPr>
        <w:t xml:space="preserve">e sample being created, at this current </w:t>
      </w:r>
      <w:r w:rsidR="006F5A9A">
        <w:rPr>
          <w:sz w:val="26"/>
          <w:szCs w:val="26"/>
        </w:rPr>
        <w:t xml:space="preserve">time; the user can hear </w:t>
      </w:r>
      <w:proofErr w:type="gramStart"/>
      <w:r w:rsidR="006F5A9A">
        <w:rPr>
          <w:sz w:val="26"/>
          <w:szCs w:val="26"/>
        </w:rPr>
        <w:t xml:space="preserve">their </w:t>
      </w:r>
      <w:r w:rsidR="00402089">
        <w:rPr>
          <w:sz w:val="26"/>
          <w:szCs w:val="26"/>
        </w:rPr>
        <w:t>own</w:t>
      </w:r>
      <w:proofErr w:type="gramEnd"/>
      <w:r w:rsidR="00402089">
        <w:rPr>
          <w:sz w:val="26"/>
          <w:szCs w:val="26"/>
        </w:rPr>
        <w:t xml:space="preserve"> voice as a result. </w:t>
      </w:r>
      <w:r w:rsidR="00CF144C">
        <w:rPr>
          <w:sz w:val="26"/>
          <w:szCs w:val="26"/>
        </w:rPr>
        <w:t>Also,</w:t>
      </w:r>
      <w:r w:rsidR="00402089">
        <w:rPr>
          <w:sz w:val="26"/>
          <w:szCs w:val="26"/>
        </w:rPr>
        <w:t xml:space="preserve"> the decoding on the client’s end is an uncompleted feature at this point and is disabled for the moment.</w:t>
      </w:r>
    </w:p>
    <w:p w14:paraId="3687A1BD" w14:textId="7D6972D0" w:rsidR="00554A74" w:rsidRPr="006F5A9A" w:rsidRDefault="006F5A9A" w:rsidP="006F5A9A">
      <w:pPr>
        <w:rPr>
          <w:sz w:val="26"/>
          <w:szCs w:val="26"/>
        </w:rPr>
      </w:pPr>
      <w:r>
        <w:rPr>
          <w:sz w:val="26"/>
          <w:szCs w:val="26"/>
        </w:rPr>
        <w:t>Also to note, creating the release build of the application caused some very strange linking errors. They indicate that bootstrap.lib is missing some definitions, however I am confident that the issues being outlined by visual studio’s compiler are falsifying as due to previous applications relying on the same bootstrap library had no issues in compiling a release build. I believe the issue is hidden somewhere within the older RakNet libraries, since RakNet has been abandoned &amp; is an outdated library itself.</w:t>
      </w:r>
    </w:p>
    <w:p w14:paraId="27EE1698" w14:textId="1A0638D0" w:rsidR="00F30811" w:rsidRDefault="001D19D3" w:rsidP="00846AFE">
      <w:pPr>
        <w:pStyle w:val="Heading2"/>
        <w:rPr>
          <w:sz w:val="32"/>
          <w:szCs w:val="32"/>
        </w:rPr>
      </w:pPr>
      <w:bookmarkStart w:id="3" w:name="_Resources"/>
      <w:bookmarkEnd w:id="3"/>
      <w:r w:rsidRPr="00F30811">
        <w:rPr>
          <w:sz w:val="32"/>
          <w:szCs w:val="32"/>
        </w:rPr>
        <w:lastRenderedPageBreak/>
        <w:t>Re</w:t>
      </w:r>
      <w:r w:rsidR="00C23D09" w:rsidRPr="00F30811">
        <w:rPr>
          <w:sz w:val="32"/>
          <w:szCs w:val="32"/>
        </w:rPr>
        <w:t>sources</w:t>
      </w:r>
    </w:p>
    <w:p w14:paraId="7BBE535C" w14:textId="77777777" w:rsidR="00846AFE" w:rsidRPr="00846AFE" w:rsidRDefault="00846AFE" w:rsidP="00846AFE"/>
    <w:p w14:paraId="382FA58A" w14:textId="1C2E4F15" w:rsidR="00396F09" w:rsidRPr="00F30811" w:rsidRDefault="00970730" w:rsidP="00396F09">
      <w:pPr>
        <w:rPr>
          <w:b/>
          <w:sz w:val="24"/>
          <w:szCs w:val="24"/>
        </w:rPr>
      </w:pPr>
      <w:r w:rsidRPr="00F30811">
        <w:rPr>
          <w:b/>
          <w:sz w:val="24"/>
          <w:szCs w:val="24"/>
        </w:rPr>
        <w:t>R</w:t>
      </w:r>
      <w:r w:rsidR="00554A74" w:rsidRPr="00F30811">
        <w:rPr>
          <w:b/>
          <w:noProof/>
          <w:sz w:val="24"/>
          <w:szCs w:val="24"/>
          <w:lang w:eastAsia="en-US"/>
        </w:rPr>
        <mc:AlternateContent>
          <mc:Choice Requires="wpg">
            <w:drawing>
              <wp:anchor distT="0" distB="0" distL="114300" distR="114300" simplePos="0" relativeHeight="251695104" behindDoc="0" locked="1" layoutInCell="1" allowOverlap="1" wp14:anchorId="47AE4CF0" wp14:editId="46EE5C55">
                <wp:simplePos x="0" y="0"/>
                <wp:positionH relativeFrom="page">
                  <wp:posOffset>339725</wp:posOffset>
                </wp:positionH>
                <wp:positionV relativeFrom="margin">
                  <wp:posOffset>-488315</wp:posOffset>
                </wp:positionV>
                <wp:extent cx="228600" cy="9144000"/>
                <wp:effectExtent l="0" t="0" r="3175" b="635"/>
                <wp:wrapNone/>
                <wp:docPr id="44" name="Group 44"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5" name="Rectangle 4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C3D32E5" id="Group 44" o:spid="_x0000_s1026" alt="Decorative sidebar" style="position:absolute;margin-left:26.75pt;margin-top:-38.45pt;width:18pt;height:10in;z-index:251695104;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">
                <v:rect id="Rectangle 4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" fillcolor="#dd8047 [3205]" stroked="f" strokeweight="1pt"/>
                <v:rect id="Rectangle 4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" fillcolor="#94b6d2 [3204]" stroked="f" strokeweight="1pt">
                  <o:lock v:ext="edit" aspectratio="t"/>
                </v:rect>
                <w10:wrap anchorx="page" anchory="margin"/>
                <w10:anchorlock/>
              </v:group>
            </w:pict>
          </mc:Fallback>
        </mc:AlternateContent>
      </w:r>
      <w:r w:rsidRPr="00F30811">
        <w:rPr>
          <w:b/>
          <w:sz w:val="24"/>
          <w:szCs w:val="24"/>
        </w:rPr>
        <w:t>akNet:</w:t>
      </w:r>
      <w:r w:rsidR="00396F09" w:rsidRPr="00F30811">
        <w:rPr>
          <w:b/>
          <w:sz w:val="24"/>
          <w:szCs w:val="24"/>
        </w:rPr>
        <w:t xml:space="preserve"> </w:t>
      </w:r>
    </w:p>
    <w:p w14:paraId="14938911" w14:textId="797F4D90" w:rsidR="00DC7377" w:rsidRPr="002414A0" w:rsidRDefault="00110E7E" w:rsidP="00C45E13">
      <w:pPr>
        <w:ind w:firstLine="648"/>
        <w:rPr>
          <w:color w:val="0070C0"/>
          <w:sz w:val="24"/>
          <w:szCs w:val="24"/>
          <w:u w:val="single"/>
        </w:rPr>
      </w:pPr>
      <w:hyperlink r:id="rId15" w:history="1">
        <w:r w:rsidR="003D76B1" w:rsidRPr="002414A0">
          <w:rPr>
            <w:rStyle w:val="Hyperlink"/>
            <w:color w:val="0070C0"/>
            <w:sz w:val="24"/>
            <w:szCs w:val="24"/>
          </w:rPr>
          <w:t>https://gafferongames.com/post/reading_and_writing_packets/</w:t>
        </w:r>
      </w:hyperlink>
    </w:p>
    <w:p w14:paraId="4CAA5DE1" w14:textId="099033AB" w:rsidR="003D76B1" w:rsidRDefault="00110E7E" w:rsidP="00C45E13">
      <w:pPr>
        <w:ind w:firstLine="648"/>
        <w:rPr>
          <w:color w:val="0070C0"/>
          <w:sz w:val="24"/>
          <w:szCs w:val="24"/>
        </w:rPr>
      </w:pPr>
      <w:hyperlink r:id="rId16" w:history="1">
        <w:r w:rsidR="003D76B1" w:rsidRPr="002414A0">
          <w:rPr>
            <w:rStyle w:val="Hyperlink"/>
            <w:color w:val="0070C0"/>
            <w:sz w:val="24"/>
            <w:szCs w:val="24"/>
          </w:rPr>
          <w:t>http://www.raknet.net/raknet/manual/tutorial.html</w:t>
        </w:r>
      </w:hyperlink>
    </w:p>
    <w:p w14:paraId="6E621B10" w14:textId="75FF14C9" w:rsidR="005C7178" w:rsidRDefault="00110E7E" w:rsidP="005C7178">
      <w:pPr>
        <w:ind w:firstLine="648"/>
        <w:rPr>
          <w:color w:val="0070C0"/>
          <w:sz w:val="24"/>
          <w:szCs w:val="24"/>
        </w:rPr>
      </w:pPr>
      <w:hyperlink r:id="rId17" w:history="1">
        <w:r w:rsidR="00F23054" w:rsidRPr="0087044B">
          <w:rPr>
            <w:rStyle w:val="Hyperlink"/>
            <w:color w:val="0070C0"/>
            <w:sz w:val="24"/>
            <w:szCs w:val="24"/>
          </w:rPr>
          <w:t>http://www.jenkinssoftware.com/raknet/manual/index.html</w:t>
        </w:r>
      </w:hyperlink>
      <w:r w:rsidR="0052285F">
        <w:rPr>
          <w:rStyle w:val="Hyperlink"/>
          <w:color w:val="0070C0"/>
          <w:sz w:val="24"/>
          <w:szCs w:val="24"/>
        </w:rPr>
        <w:t>.</w:t>
      </w:r>
      <w:r w:rsidR="005C7178" w:rsidRPr="005C7178">
        <w:rPr>
          <w:color w:val="0070C0"/>
          <w:sz w:val="24"/>
          <w:szCs w:val="24"/>
        </w:rPr>
        <w:t xml:space="preserve"> </w:t>
      </w:r>
    </w:p>
    <w:p w14:paraId="44B52FFF" w14:textId="4799E468" w:rsidR="005C7178" w:rsidRDefault="00110E7E" w:rsidP="005C7178">
      <w:pPr>
        <w:ind w:firstLine="648"/>
        <w:rPr>
          <w:rStyle w:val="Hyperlink"/>
          <w:color w:val="0070C0"/>
          <w:sz w:val="24"/>
          <w:szCs w:val="24"/>
        </w:rPr>
      </w:pPr>
      <w:hyperlink r:id="rId18" w:history="1">
        <w:r w:rsidR="005C7178">
          <w:rPr>
            <w:rStyle w:val="Hyperlink"/>
            <w:color w:val="0070C0"/>
            <w:sz w:val="24"/>
            <w:szCs w:val="24"/>
          </w:rPr>
          <w:t>http://www.jenkinssoftware.com/raknet/manual/programmingtips.html</w:t>
        </w:r>
      </w:hyperlink>
      <w:r w:rsidR="005C7178">
        <w:rPr>
          <w:rStyle w:val="Hyperlink"/>
          <w:color w:val="0070C0"/>
          <w:sz w:val="24"/>
          <w:szCs w:val="24"/>
        </w:rPr>
        <w:t>.</w:t>
      </w:r>
    </w:p>
    <w:p w14:paraId="02E6E36B" w14:textId="109CBC67" w:rsidR="00970730" w:rsidRPr="00F30811" w:rsidRDefault="00970730" w:rsidP="001D19D3">
      <w:pPr>
        <w:rPr>
          <w:sz w:val="24"/>
          <w:szCs w:val="24"/>
        </w:rPr>
      </w:pPr>
    </w:p>
    <w:p w14:paraId="6DBF3F74" w14:textId="1DFFA2BF" w:rsidR="00970730" w:rsidRPr="00F30811" w:rsidRDefault="00970730" w:rsidP="00554A74">
      <w:pPr>
        <w:rPr>
          <w:b/>
          <w:sz w:val="24"/>
          <w:szCs w:val="24"/>
        </w:rPr>
      </w:pPr>
      <w:r w:rsidRPr="00F30811">
        <w:rPr>
          <w:b/>
          <w:sz w:val="24"/>
          <w:szCs w:val="24"/>
        </w:rPr>
        <w:t>RakVoice:</w:t>
      </w:r>
    </w:p>
    <w:p w14:paraId="55ACFDAA" w14:textId="38FD9463" w:rsidR="00970730" w:rsidRDefault="00110E7E" w:rsidP="00DC7377">
      <w:pPr>
        <w:ind w:firstLine="648"/>
        <w:rPr>
          <w:rStyle w:val="Hyperlink"/>
          <w:color w:val="0070C0"/>
          <w:sz w:val="24"/>
          <w:szCs w:val="24"/>
        </w:rPr>
      </w:pPr>
      <w:hyperlink r:id="rId19" w:history="1">
        <w:r w:rsidR="00DC7377" w:rsidRPr="002414A0">
          <w:rPr>
            <w:rStyle w:val="Hyperlink"/>
            <w:color w:val="0070C0"/>
            <w:sz w:val="24"/>
            <w:szCs w:val="24"/>
          </w:rPr>
          <w:t>http://www.raknet.net/raknet/manual/rakvoice.html</w:t>
        </w:r>
      </w:hyperlink>
    </w:p>
    <w:p w14:paraId="6DA644A4" w14:textId="77777777" w:rsidR="002270FB" w:rsidRPr="00F30811" w:rsidRDefault="002270FB" w:rsidP="002270FB">
      <w:pPr>
        <w:rPr>
          <w:sz w:val="24"/>
          <w:szCs w:val="24"/>
        </w:rPr>
      </w:pPr>
    </w:p>
    <w:p w14:paraId="1EA433DA" w14:textId="40D4E2F0" w:rsidR="002270FB" w:rsidRPr="00F30811" w:rsidRDefault="00E5388C" w:rsidP="002270FB">
      <w:pPr>
        <w:rPr>
          <w:b/>
          <w:sz w:val="24"/>
          <w:szCs w:val="24"/>
        </w:rPr>
      </w:pPr>
      <w:r>
        <w:rPr>
          <w:b/>
          <w:sz w:val="24"/>
          <w:szCs w:val="24"/>
        </w:rPr>
        <w:t>Speex</w:t>
      </w:r>
      <w:r w:rsidR="002270FB" w:rsidRPr="00F30811">
        <w:rPr>
          <w:b/>
          <w:sz w:val="24"/>
          <w:szCs w:val="24"/>
        </w:rPr>
        <w:t>:</w:t>
      </w:r>
    </w:p>
    <w:p w14:paraId="1C65F7CE" w14:textId="0EC99633" w:rsidR="002270FB" w:rsidRDefault="00110E7E" w:rsidP="002270FB">
      <w:pPr>
        <w:ind w:firstLine="648"/>
        <w:rPr>
          <w:color w:val="0070C0"/>
          <w:sz w:val="24"/>
          <w:szCs w:val="24"/>
          <w:u w:val="single"/>
        </w:rPr>
      </w:pPr>
      <w:hyperlink r:id="rId20" w:history="1">
        <w:r w:rsidR="00893865" w:rsidRPr="00893865">
          <w:rPr>
            <w:rStyle w:val="Hyperlink"/>
            <w:color w:val="0070C0"/>
            <w:sz w:val="24"/>
            <w:szCs w:val="24"/>
          </w:rPr>
          <w:t>https://www.speex.org/docs/manual/speex-manual.pdf</w:t>
        </w:r>
      </w:hyperlink>
    </w:p>
    <w:p w14:paraId="6693EAD5" w14:textId="59F349FD" w:rsidR="00BC3C50" w:rsidRPr="00893865" w:rsidRDefault="00BC3C50" w:rsidP="002270FB">
      <w:pPr>
        <w:ind w:firstLine="648"/>
        <w:rPr>
          <w:color w:val="0070C0"/>
          <w:sz w:val="24"/>
          <w:szCs w:val="24"/>
          <w:u w:val="single"/>
        </w:rPr>
      </w:pPr>
      <w:r w:rsidRPr="00BC3C50">
        <w:rPr>
          <w:color w:val="0070C0"/>
          <w:sz w:val="24"/>
          <w:szCs w:val="24"/>
          <w:u w:val="single"/>
        </w:rPr>
        <w:t>https://www.speex.org/docs/api/speex-api-reference.pdf</w:t>
      </w:r>
    </w:p>
    <w:p w14:paraId="49A396D5" w14:textId="77777777" w:rsidR="00970730" w:rsidRPr="00F30811" w:rsidRDefault="00970730" w:rsidP="001D19D3">
      <w:pPr>
        <w:rPr>
          <w:sz w:val="24"/>
          <w:szCs w:val="24"/>
        </w:rPr>
      </w:pPr>
    </w:p>
    <w:p w14:paraId="6B337AC1" w14:textId="7AFE0C5E" w:rsidR="00970730" w:rsidRPr="00F30811" w:rsidRDefault="00970730" w:rsidP="001D19D3">
      <w:pPr>
        <w:rPr>
          <w:b/>
          <w:sz w:val="24"/>
          <w:szCs w:val="24"/>
        </w:rPr>
      </w:pPr>
      <w:r w:rsidRPr="00F30811">
        <w:rPr>
          <w:b/>
          <w:sz w:val="24"/>
          <w:szCs w:val="24"/>
        </w:rPr>
        <w:t>FMOD:</w:t>
      </w:r>
    </w:p>
    <w:p w14:paraId="7E712A46" w14:textId="77777777" w:rsidR="008C3226" w:rsidRPr="008C3226" w:rsidRDefault="00524ADE" w:rsidP="008C3226">
      <w:pPr>
        <w:rPr>
          <w:b/>
          <w:color w:val="0070C0"/>
          <w:sz w:val="24"/>
          <w:szCs w:val="24"/>
        </w:rPr>
      </w:pPr>
      <w:r>
        <w:rPr>
          <w:b/>
        </w:rPr>
        <w:tab/>
      </w:r>
      <w:hyperlink r:id="rId21" w:history="1">
        <w:r w:rsidR="00F50DF7" w:rsidRPr="008C3226">
          <w:rPr>
            <w:rStyle w:val="Hyperlink"/>
            <w:color w:val="0070C0"/>
          </w:rPr>
          <w:t>https://www.fmod.com/resources/documentation-api</w:t>
        </w:r>
      </w:hyperlink>
    </w:p>
    <w:p w14:paraId="566FC6AD" w14:textId="492B5778" w:rsidR="008C3226" w:rsidRPr="008C3226" w:rsidRDefault="00110E7E" w:rsidP="008C3226">
      <w:pPr>
        <w:ind w:left="720"/>
        <w:rPr>
          <w:color w:val="0070C0"/>
        </w:rPr>
      </w:pPr>
      <w:hyperlink r:id="rId22" w:anchor="/" w:history="1">
        <w:r w:rsidR="008C3226" w:rsidRPr="008C3226">
          <w:rPr>
            <w:rStyle w:val="Hyperlink"/>
            <w:color w:val="0070C0"/>
          </w:rPr>
          <w:t>https://www.fmod.com/resources/documentation-api?page=content/generated/overview/terminology.html#/</w:t>
        </w:r>
      </w:hyperlink>
    </w:p>
    <w:p w14:paraId="6FB6D6E7" w14:textId="77777777" w:rsidR="00FA6027" w:rsidRPr="00F30811" w:rsidRDefault="00FA6027" w:rsidP="00FA6027">
      <w:pPr>
        <w:ind w:left="0"/>
        <w:rPr>
          <w:sz w:val="24"/>
          <w:szCs w:val="24"/>
        </w:rPr>
      </w:pPr>
    </w:p>
    <w:p w14:paraId="545F4ABC" w14:textId="43DD1C81" w:rsidR="00FA6027" w:rsidRPr="00F30811" w:rsidRDefault="00FA6027" w:rsidP="00FA6027">
      <w:pPr>
        <w:rPr>
          <w:b/>
          <w:sz w:val="24"/>
          <w:szCs w:val="24"/>
        </w:rPr>
      </w:pPr>
      <w:r>
        <w:rPr>
          <w:b/>
          <w:sz w:val="24"/>
          <w:szCs w:val="24"/>
        </w:rPr>
        <w:t>Multithreading</w:t>
      </w:r>
      <w:r w:rsidRPr="00F30811">
        <w:rPr>
          <w:b/>
          <w:sz w:val="24"/>
          <w:szCs w:val="24"/>
        </w:rPr>
        <w:t>:</w:t>
      </w:r>
    </w:p>
    <w:p w14:paraId="66C30103" w14:textId="64E251BB" w:rsidR="00FA6027" w:rsidRDefault="00110E7E" w:rsidP="00FA6027">
      <w:pPr>
        <w:ind w:firstLine="648"/>
        <w:rPr>
          <w:rStyle w:val="Hyperlink"/>
          <w:color w:val="0070C0"/>
          <w:sz w:val="24"/>
          <w:szCs w:val="24"/>
        </w:rPr>
      </w:pPr>
      <w:hyperlink r:id="rId23" w:history="1">
        <w:r w:rsidR="00E32384">
          <w:rPr>
            <w:rStyle w:val="Hyperlink"/>
            <w:color w:val="0070C0"/>
            <w:sz w:val="24"/>
            <w:szCs w:val="24"/>
          </w:rPr>
          <w:t>https://aie.instructure.com/courses/40/pages/multithreaded-programming</w:t>
        </w:r>
      </w:hyperlink>
    </w:p>
    <w:p w14:paraId="322E5806" w14:textId="1899020E" w:rsidR="00554A74" w:rsidRDefault="00554A74">
      <w:pPr>
        <w:spacing w:before="0" w:after="240" w:line="252" w:lineRule="auto"/>
        <w:ind w:left="0" w:right="0"/>
        <w:rPr>
          <w:color w:val="0070C0"/>
        </w:rPr>
      </w:pPr>
    </w:p>
    <w:sectPr w:rsidR="00554A74" w:rsidSect="00F30811">
      <w:headerReference w:type="default" r:id="rId24"/>
      <w:footerReference w:type="default" r:id="rId25"/>
      <w:pgSz w:w="12240" w:h="15840"/>
      <w:pgMar w:top="1440" w:right="1440" w:bottom="1440" w:left="1440" w:header="720" w:footer="624"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D75ACD" w14:textId="77777777" w:rsidR="00110E7E" w:rsidRDefault="00110E7E">
      <w:r>
        <w:separator/>
      </w:r>
    </w:p>
    <w:p w14:paraId="2AC344C3" w14:textId="77777777" w:rsidR="00110E7E" w:rsidRDefault="00110E7E"/>
  </w:endnote>
  <w:endnote w:type="continuationSeparator" w:id="0">
    <w:p w14:paraId="2FEABB08" w14:textId="77777777" w:rsidR="00110E7E" w:rsidRDefault="00110E7E">
      <w:r>
        <w:continuationSeparator/>
      </w:r>
    </w:p>
    <w:p w14:paraId="5B15F261" w14:textId="77777777" w:rsidR="00110E7E" w:rsidRDefault="00110E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Description w:val="Footer table with date, document title, and page number"/>
    </w:tblPr>
    <w:tblGrid>
      <w:gridCol w:w="1404"/>
      <w:gridCol w:w="6552"/>
      <w:gridCol w:w="1404"/>
    </w:tblGrid>
    <w:tr w:rsidR="00FC34EC" w14:paraId="302CE224" w14:textId="77777777">
      <w:sdt>
        <w:sdtPr>
          <w:alias w:val="Date"/>
          <w:tag w:val=""/>
          <w:id w:val="-1726279576"/>
          <w:dataBinding w:prefixMappings="xmlns:ns0='http://schemas.microsoft.com/office/2006/coverPageProps' " w:xpath="/ns0:CoverPageProperties[1]/ns0:PublishDate[1]" w:storeItemID="{55AF091B-3C7A-41E3-B477-F2FDAA23CFDA}"/>
          <w:date w:fullDate="2018-05-05T00:00:00Z">
            <w:dateFormat w:val="M/d/yyyy"/>
            <w:lid w:val="en-US"/>
            <w:storeMappedDataAs w:val="dateTime"/>
            <w:calendar w:val="gregorian"/>
          </w:date>
        </w:sdtPr>
        <w:sdtEndPr/>
        <w:sdtContent>
          <w:tc>
            <w:tcPr>
              <w:tcW w:w="750" w:type="pct"/>
            </w:tcPr>
            <w:p w14:paraId="55EB9CDF" w14:textId="0FE8718E" w:rsidR="00FC34EC" w:rsidRDefault="00FA23EC">
              <w:pPr>
                <w:pStyle w:val="Footer"/>
              </w:pPr>
              <w:r>
                <w:t>5/5/2018</w:t>
              </w:r>
            </w:p>
          </w:tc>
        </w:sdtContent>
      </w:sdt>
      <w:tc>
        <w:tcPr>
          <w:tcW w:w="3500" w:type="pct"/>
        </w:tcPr>
        <w:p w14:paraId="4AEDFE7D" w14:textId="6A668D1F" w:rsidR="00262BA2" w:rsidRPr="00262BA2" w:rsidRDefault="00A56426" w:rsidP="00262BA2">
          <w:pPr>
            <w:pStyle w:val="Footer"/>
            <w:ind w:left="792"/>
            <w:rPr>
              <w:i/>
            </w:rPr>
          </w:pPr>
          <w:r w:rsidRPr="00A56426">
            <w:rPr>
              <w:i/>
            </w:rPr>
            <w:t>Complex Games System Assignment Brie</w:t>
          </w:r>
          <w:r w:rsidR="00262BA2">
            <w:rPr>
              <w:i/>
            </w:rPr>
            <w:t>f</w:t>
          </w:r>
        </w:p>
      </w:tc>
      <w:tc>
        <w:tcPr>
          <w:tcW w:w="750" w:type="pct"/>
        </w:tcPr>
        <w:p w14:paraId="2748D555" w14:textId="77777777" w:rsidR="00FC34EC" w:rsidRDefault="000B56B0">
          <w:pPr>
            <w:pStyle w:val="Footer"/>
            <w:jc w:val="right"/>
          </w:pPr>
          <w:r>
            <w:fldChar w:fldCharType="begin"/>
          </w:r>
          <w:r>
            <w:instrText xml:space="preserve"> PAGE   \* MERGEFORMAT </w:instrText>
          </w:r>
          <w:r>
            <w:fldChar w:fldCharType="separate"/>
          </w:r>
          <w:r w:rsidR="00334DE9">
            <w:rPr>
              <w:noProof/>
            </w:rPr>
            <w:t>1</w:t>
          </w:r>
          <w:r>
            <w:rPr>
              <w:noProof/>
            </w:rPr>
            <w:fldChar w:fldCharType="end"/>
          </w:r>
        </w:p>
      </w:tc>
    </w:tr>
  </w:tbl>
  <w:p w14:paraId="44EC44C3" w14:textId="77777777" w:rsidR="00FC34EC" w:rsidRDefault="00FC34EC">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667C81" w14:textId="77777777" w:rsidR="00110E7E" w:rsidRDefault="00110E7E">
      <w:r>
        <w:separator/>
      </w:r>
    </w:p>
    <w:p w14:paraId="68C3318F" w14:textId="77777777" w:rsidR="00110E7E" w:rsidRDefault="00110E7E"/>
  </w:footnote>
  <w:footnote w:type="continuationSeparator" w:id="0">
    <w:p w14:paraId="7C32118A" w14:textId="77777777" w:rsidR="00110E7E" w:rsidRDefault="00110E7E">
      <w:r>
        <w:continuationSeparator/>
      </w:r>
    </w:p>
    <w:p w14:paraId="27D7C861" w14:textId="77777777" w:rsidR="00110E7E" w:rsidRDefault="00110E7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right"/>
      <w:shd w:val="clear" w:color="auto" w:fill="DD8047" w:themeFill="accent2"/>
      <w:tblCellMar>
        <w:top w:w="115" w:type="dxa"/>
        <w:left w:w="115" w:type="dxa"/>
        <w:bottom w:w="115" w:type="dxa"/>
        <w:right w:w="115" w:type="dxa"/>
      </w:tblCellMar>
      <w:tblLook w:val="04A0" w:firstRow="1" w:lastRow="0" w:firstColumn="1" w:lastColumn="0" w:noHBand="0" w:noVBand="1"/>
    </w:tblPr>
    <w:tblGrid>
      <w:gridCol w:w="558"/>
      <w:gridCol w:w="9032"/>
    </w:tblGrid>
    <w:tr w:rsidR="00A56426" w14:paraId="4CBB0DF9" w14:textId="77777777">
      <w:trPr>
        <w:jc w:val="right"/>
      </w:trPr>
      <w:tc>
        <w:tcPr>
          <w:tcW w:w="0" w:type="auto"/>
          <w:shd w:val="clear" w:color="auto" w:fill="DD8047" w:themeFill="accent2"/>
          <w:vAlign w:val="center"/>
        </w:tcPr>
        <w:p w14:paraId="24C74DF5" w14:textId="77777777" w:rsidR="00F30811" w:rsidRDefault="00F30811">
          <w:pPr>
            <w:pStyle w:val="Header"/>
            <w:rPr>
              <w:caps/>
              <w:color w:val="FFFFFF" w:themeColor="background1"/>
            </w:rPr>
          </w:pPr>
        </w:p>
      </w:tc>
      <w:tc>
        <w:tcPr>
          <w:tcW w:w="0" w:type="auto"/>
          <w:shd w:val="clear" w:color="auto" w:fill="DD8047" w:themeFill="accent2"/>
          <w:vAlign w:val="center"/>
        </w:tcPr>
        <w:p w14:paraId="0D067B76" w14:textId="718F107F" w:rsidR="00F30811" w:rsidRPr="00A56426" w:rsidRDefault="006C1179" w:rsidP="00B07A46">
          <w:pPr>
            <w:pStyle w:val="Header"/>
            <w:rPr>
              <w:b/>
              <w:caps/>
              <w:color w:val="FFFFFF" w:themeColor="background1"/>
            </w:rPr>
          </w:pPr>
          <w:r>
            <w:rPr>
              <w:b/>
              <w:caps/>
              <w:color w:val="FFFFFF" w:themeColor="background1"/>
            </w:rPr>
            <w:t>NETWORK PARTY CHAT</w:t>
          </w:r>
          <w:r w:rsidR="00B07A46">
            <w:rPr>
              <w:b/>
              <w:caps/>
              <w:color w:val="FFFFFF" w:themeColor="background1"/>
            </w:rPr>
            <w:t xml:space="preserve"> System</w:t>
          </w:r>
          <w:r w:rsidR="00FA23EC">
            <w:rPr>
              <w:b/>
              <w:caps/>
              <w:color w:val="FFFFFF" w:themeColor="background1"/>
            </w:rPr>
            <w:t xml:space="preserve"> (</w:t>
          </w:r>
          <w:r>
            <w:rPr>
              <w:b/>
              <w:caps/>
              <w:color w:val="FFFFFF" w:themeColor="background1"/>
            </w:rPr>
            <w:t>NPC</w:t>
          </w:r>
          <w:r w:rsidR="00FA23EC">
            <w:rPr>
              <w:b/>
              <w:caps/>
              <w:color w:val="FFFFFF" w:themeColor="background1"/>
            </w:rPr>
            <w:t>)</w:t>
          </w:r>
        </w:p>
      </w:tc>
    </w:tr>
  </w:tbl>
  <w:p w14:paraId="4E73D0F5" w14:textId="77777777" w:rsidR="00F30811" w:rsidRDefault="00F308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91C60752"/>
    <w:lvl w:ilvl="0">
      <w:start w:val="1"/>
      <w:numFmt w:val="decimal"/>
      <w:lvlText w:val="%1"/>
      <w:lvlJc w:val="left"/>
      <w:pPr>
        <w:ind w:left="360" w:hanging="360"/>
      </w:pPr>
      <w:rPr>
        <w:rFonts w:hint="default"/>
      </w:rPr>
    </w:lvl>
  </w:abstractNum>
  <w:abstractNum w:abstractNumId="1">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2">
    <w:nsid w:val="1A503170"/>
    <w:multiLevelType w:val="hybridMultilevel"/>
    <w:tmpl w:val="B8447D60"/>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3">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DD6838"/>
    <w:multiLevelType w:val="hybridMultilevel"/>
    <w:tmpl w:val="EB6C516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nsid w:val="2F1B548F"/>
    <w:multiLevelType w:val="hybridMultilevel"/>
    <w:tmpl w:val="79485854"/>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6">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3"/>
  </w:num>
  <w:num w:numId="3">
    <w:abstractNumId w:val="0"/>
  </w:num>
  <w:num w:numId="4">
    <w:abstractNumId w:val="0"/>
  </w:num>
  <w:num w:numId="5">
    <w:abstractNumId w:val="6"/>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D64"/>
    <w:rsid w:val="000071AE"/>
    <w:rsid w:val="00011064"/>
    <w:rsid w:val="000255BA"/>
    <w:rsid w:val="00026224"/>
    <w:rsid w:val="00050245"/>
    <w:rsid w:val="00050518"/>
    <w:rsid w:val="000532C6"/>
    <w:rsid w:val="0005452A"/>
    <w:rsid w:val="00084F8D"/>
    <w:rsid w:val="00085C0E"/>
    <w:rsid w:val="00091DD3"/>
    <w:rsid w:val="000A4F1A"/>
    <w:rsid w:val="000A5CFF"/>
    <w:rsid w:val="000B2F3E"/>
    <w:rsid w:val="000B56B0"/>
    <w:rsid w:val="000C14B1"/>
    <w:rsid w:val="000E77AE"/>
    <w:rsid w:val="000F08F0"/>
    <w:rsid w:val="000F6565"/>
    <w:rsid w:val="00110E7E"/>
    <w:rsid w:val="00114200"/>
    <w:rsid w:val="0011508E"/>
    <w:rsid w:val="00124BF7"/>
    <w:rsid w:val="00136D82"/>
    <w:rsid w:val="00143A43"/>
    <w:rsid w:val="00145CD0"/>
    <w:rsid w:val="00157C02"/>
    <w:rsid w:val="001722F4"/>
    <w:rsid w:val="00175F86"/>
    <w:rsid w:val="001924AB"/>
    <w:rsid w:val="00193405"/>
    <w:rsid w:val="00194F62"/>
    <w:rsid w:val="001B15D9"/>
    <w:rsid w:val="001B26C7"/>
    <w:rsid w:val="001C5EAD"/>
    <w:rsid w:val="001D19D3"/>
    <w:rsid w:val="001D4739"/>
    <w:rsid w:val="001D7674"/>
    <w:rsid w:val="001E4915"/>
    <w:rsid w:val="001F1D82"/>
    <w:rsid w:val="002003CF"/>
    <w:rsid w:val="0020601B"/>
    <w:rsid w:val="00211B4A"/>
    <w:rsid w:val="002130D4"/>
    <w:rsid w:val="0022289A"/>
    <w:rsid w:val="002270FB"/>
    <w:rsid w:val="002278C0"/>
    <w:rsid w:val="00237C97"/>
    <w:rsid w:val="002414A0"/>
    <w:rsid w:val="002475C3"/>
    <w:rsid w:val="002550C2"/>
    <w:rsid w:val="00260333"/>
    <w:rsid w:val="002623EB"/>
    <w:rsid w:val="00262BA2"/>
    <w:rsid w:val="00263D9D"/>
    <w:rsid w:val="00270E70"/>
    <w:rsid w:val="00272F02"/>
    <w:rsid w:val="0027493A"/>
    <w:rsid w:val="002823EA"/>
    <w:rsid w:val="00286FFD"/>
    <w:rsid w:val="002A57E0"/>
    <w:rsid w:val="002B334D"/>
    <w:rsid w:val="002C405F"/>
    <w:rsid w:val="002C51CE"/>
    <w:rsid w:val="002C7AB0"/>
    <w:rsid w:val="002D2CA4"/>
    <w:rsid w:val="002D6D07"/>
    <w:rsid w:val="002F58CC"/>
    <w:rsid w:val="00300F01"/>
    <w:rsid w:val="00303A15"/>
    <w:rsid w:val="0030727D"/>
    <w:rsid w:val="00313086"/>
    <w:rsid w:val="00327178"/>
    <w:rsid w:val="00331CEB"/>
    <w:rsid w:val="00333558"/>
    <w:rsid w:val="00334DE9"/>
    <w:rsid w:val="0034245C"/>
    <w:rsid w:val="00343740"/>
    <w:rsid w:val="00345822"/>
    <w:rsid w:val="00346D64"/>
    <w:rsid w:val="00350703"/>
    <w:rsid w:val="00354B44"/>
    <w:rsid w:val="003550D0"/>
    <w:rsid w:val="0036256E"/>
    <w:rsid w:val="00370DE9"/>
    <w:rsid w:val="00374666"/>
    <w:rsid w:val="003831E5"/>
    <w:rsid w:val="00391315"/>
    <w:rsid w:val="00396F09"/>
    <w:rsid w:val="003A3DAC"/>
    <w:rsid w:val="003D21E1"/>
    <w:rsid w:val="003D2B0D"/>
    <w:rsid w:val="003D76B1"/>
    <w:rsid w:val="003E2125"/>
    <w:rsid w:val="003F0F03"/>
    <w:rsid w:val="00402089"/>
    <w:rsid w:val="00407E0D"/>
    <w:rsid w:val="004130BB"/>
    <w:rsid w:val="0041668A"/>
    <w:rsid w:val="00416E93"/>
    <w:rsid w:val="00423E44"/>
    <w:rsid w:val="0043222A"/>
    <w:rsid w:val="00434926"/>
    <w:rsid w:val="00435AF9"/>
    <w:rsid w:val="00436312"/>
    <w:rsid w:val="0043686E"/>
    <w:rsid w:val="00443B78"/>
    <w:rsid w:val="0046050E"/>
    <w:rsid w:val="00463F1A"/>
    <w:rsid w:val="00483557"/>
    <w:rsid w:val="00487C46"/>
    <w:rsid w:val="00491C77"/>
    <w:rsid w:val="004A4953"/>
    <w:rsid w:val="004B2872"/>
    <w:rsid w:val="004B79F9"/>
    <w:rsid w:val="004C28C4"/>
    <w:rsid w:val="004C336B"/>
    <w:rsid w:val="004C35EA"/>
    <w:rsid w:val="004C6599"/>
    <w:rsid w:val="004D4857"/>
    <w:rsid w:val="004D54A6"/>
    <w:rsid w:val="00504004"/>
    <w:rsid w:val="00513A8D"/>
    <w:rsid w:val="00520548"/>
    <w:rsid w:val="0052285F"/>
    <w:rsid w:val="00523B76"/>
    <w:rsid w:val="00524ADE"/>
    <w:rsid w:val="005263A9"/>
    <w:rsid w:val="00530ED4"/>
    <w:rsid w:val="00532212"/>
    <w:rsid w:val="005545A4"/>
    <w:rsid w:val="00554A74"/>
    <w:rsid w:val="00564E0F"/>
    <w:rsid w:val="005670D2"/>
    <w:rsid w:val="005677D2"/>
    <w:rsid w:val="00570FBA"/>
    <w:rsid w:val="00586145"/>
    <w:rsid w:val="005914F1"/>
    <w:rsid w:val="005A3F15"/>
    <w:rsid w:val="005A7E9E"/>
    <w:rsid w:val="005B68CF"/>
    <w:rsid w:val="005B7947"/>
    <w:rsid w:val="005C7178"/>
    <w:rsid w:val="005D0796"/>
    <w:rsid w:val="005D4D1A"/>
    <w:rsid w:val="005E00BB"/>
    <w:rsid w:val="005F3381"/>
    <w:rsid w:val="00606162"/>
    <w:rsid w:val="006119C1"/>
    <w:rsid w:val="006211E9"/>
    <w:rsid w:val="00632123"/>
    <w:rsid w:val="00637B88"/>
    <w:rsid w:val="00641A7F"/>
    <w:rsid w:val="0064325B"/>
    <w:rsid w:val="006441E5"/>
    <w:rsid w:val="006470F3"/>
    <w:rsid w:val="00665960"/>
    <w:rsid w:val="00690872"/>
    <w:rsid w:val="006B5221"/>
    <w:rsid w:val="006B70F7"/>
    <w:rsid w:val="006C1179"/>
    <w:rsid w:val="006C657D"/>
    <w:rsid w:val="006D07A2"/>
    <w:rsid w:val="006D5265"/>
    <w:rsid w:val="006D6D5A"/>
    <w:rsid w:val="006E2829"/>
    <w:rsid w:val="006F2168"/>
    <w:rsid w:val="006F5A9A"/>
    <w:rsid w:val="0070059B"/>
    <w:rsid w:val="00706132"/>
    <w:rsid w:val="00717D02"/>
    <w:rsid w:val="00723EA3"/>
    <w:rsid w:val="00731880"/>
    <w:rsid w:val="0074041A"/>
    <w:rsid w:val="007452CC"/>
    <w:rsid w:val="007522C4"/>
    <w:rsid w:val="007627F9"/>
    <w:rsid w:val="00771D0D"/>
    <w:rsid w:val="00775CD5"/>
    <w:rsid w:val="00776D50"/>
    <w:rsid w:val="007873F5"/>
    <w:rsid w:val="00791D53"/>
    <w:rsid w:val="00794FC6"/>
    <w:rsid w:val="007A52DA"/>
    <w:rsid w:val="007D01F3"/>
    <w:rsid w:val="0080427F"/>
    <w:rsid w:val="008141D0"/>
    <w:rsid w:val="008326C5"/>
    <w:rsid w:val="00832FA7"/>
    <w:rsid w:val="00844307"/>
    <w:rsid w:val="0084449A"/>
    <w:rsid w:val="00846AFE"/>
    <w:rsid w:val="00847B2D"/>
    <w:rsid w:val="0086135F"/>
    <w:rsid w:val="0086375B"/>
    <w:rsid w:val="008643E3"/>
    <w:rsid w:val="00866506"/>
    <w:rsid w:val="008665FD"/>
    <w:rsid w:val="0087044B"/>
    <w:rsid w:val="00870495"/>
    <w:rsid w:val="00876B51"/>
    <w:rsid w:val="00893865"/>
    <w:rsid w:val="008A4FEC"/>
    <w:rsid w:val="008B25D2"/>
    <w:rsid w:val="008C16DC"/>
    <w:rsid w:val="008C1A04"/>
    <w:rsid w:val="008C3226"/>
    <w:rsid w:val="008C50ED"/>
    <w:rsid w:val="008E1CD1"/>
    <w:rsid w:val="008E2190"/>
    <w:rsid w:val="008E3AA4"/>
    <w:rsid w:val="008E7231"/>
    <w:rsid w:val="009031B1"/>
    <w:rsid w:val="00930509"/>
    <w:rsid w:val="009460D6"/>
    <w:rsid w:val="00950A23"/>
    <w:rsid w:val="009521D0"/>
    <w:rsid w:val="00960B87"/>
    <w:rsid w:val="00960EEE"/>
    <w:rsid w:val="0096183D"/>
    <w:rsid w:val="00970730"/>
    <w:rsid w:val="00983B39"/>
    <w:rsid w:val="00984DDE"/>
    <w:rsid w:val="009B5336"/>
    <w:rsid w:val="009B6EDC"/>
    <w:rsid w:val="009C6A9F"/>
    <w:rsid w:val="009D4B24"/>
    <w:rsid w:val="009E0290"/>
    <w:rsid w:val="009F5B11"/>
    <w:rsid w:val="00A363F1"/>
    <w:rsid w:val="00A40F0F"/>
    <w:rsid w:val="00A441F0"/>
    <w:rsid w:val="00A4433F"/>
    <w:rsid w:val="00A56426"/>
    <w:rsid w:val="00A61C54"/>
    <w:rsid w:val="00A622BF"/>
    <w:rsid w:val="00A730A1"/>
    <w:rsid w:val="00A87F57"/>
    <w:rsid w:val="00A912E4"/>
    <w:rsid w:val="00A9526A"/>
    <w:rsid w:val="00AA7DEF"/>
    <w:rsid w:val="00AB21DE"/>
    <w:rsid w:val="00AB7BAB"/>
    <w:rsid w:val="00AF6BD2"/>
    <w:rsid w:val="00AF770E"/>
    <w:rsid w:val="00B0333F"/>
    <w:rsid w:val="00B04E13"/>
    <w:rsid w:val="00B07A46"/>
    <w:rsid w:val="00B12AF2"/>
    <w:rsid w:val="00B3665C"/>
    <w:rsid w:val="00B43239"/>
    <w:rsid w:val="00B45050"/>
    <w:rsid w:val="00B528A3"/>
    <w:rsid w:val="00B62A09"/>
    <w:rsid w:val="00B6466B"/>
    <w:rsid w:val="00B724B4"/>
    <w:rsid w:val="00B738D9"/>
    <w:rsid w:val="00B74C48"/>
    <w:rsid w:val="00B83F12"/>
    <w:rsid w:val="00B94837"/>
    <w:rsid w:val="00B966A8"/>
    <w:rsid w:val="00BA2E4A"/>
    <w:rsid w:val="00BB15F8"/>
    <w:rsid w:val="00BB3A68"/>
    <w:rsid w:val="00BC3C50"/>
    <w:rsid w:val="00BE2BB3"/>
    <w:rsid w:val="00BE6A9E"/>
    <w:rsid w:val="00BF25CC"/>
    <w:rsid w:val="00BF2EC7"/>
    <w:rsid w:val="00BF3EF1"/>
    <w:rsid w:val="00BF59CA"/>
    <w:rsid w:val="00C14A30"/>
    <w:rsid w:val="00C231F2"/>
    <w:rsid w:val="00C23D09"/>
    <w:rsid w:val="00C3779E"/>
    <w:rsid w:val="00C45E13"/>
    <w:rsid w:val="00C47133"/>
    <w:rsid w:val="00C519C2"/>
    <w:rsid w:val="00C611F7"/>
    <w:rsid w:val="00C64AAC"/>
    <w:rsid w:val="00C665DD"/>
    <w:rsid w:val="00C67965"/>
    <w:rsid w:val="00C704A6"/>
    <w:rsid w:val="00C84A58"/>
    <w:rsid w:val="00C85F7A"/>
    <w:rsid w:val="00CA4526"/>
    <w:rsid w:val="00CC4B2B"/>
    <w:rsid w:val="00CC7255"/>
    <w:rsid w:val="00CE2FF1"/>
    <w:rsid w:val="00CE64C5"/>
    <w:rsid w:val="00CF144C"/>
    <w:rsid w:val="00D2340F"/>
    <w:rsid w:val="00D36660"/>
    <w:rsid w:val="00D442BE"/>
    <w:rsid w:val="00D6018E"/>
    <w:rsid w:val="00D74460"/>
    <w:rsid w:val="00D82761"/>
    <w:rsid w:val="00D860A0"/>
    <w:rsid w:val="00D929A5"/>
    <w:rsid w:val="00D948CC"/>
    <w:rsid w:val="00DB1425"/>
    <w:rsid w:val="00DB2519"/>
    <w:rsid w:val="00DB6EE0"/>
    <w:rsid w:val="00DC0FDA"/>
    <w:rsid w:val="00DC2616"/>
    <w:rsid w:val="00DC7377"/>
    <w:rsid w:val="00DD501B"/>
    <w:rsid w:val="00DD620E"/>
    <w:rsid w:val="00DE5343"/>
    <w:rsid w:val="00DE64FF"/>
    <w:rsid w:val="00DF5AE5"/>
    <w:rsid w:val="00E01049"/>
    <w:rsid w:val="00E20912"/>
    <w:rsid w:val="00E263D5"/>
    <w:rsid w:val="00E27331"/>
    <w:rsid w:val="00E32384"/>
    <w:rsid w:val="00E5388C"/>
    <w:rsid w:val="00E71016"/>
    <w:rsid w:val="00E71B71"/>
    <w:rsid w:val="00E861EB"/>
    <w:rsid w:val="00E92DD0"/>
    <w:rsid w:val="00E96D04"/>
    <w:rsid w:val="00EA39C4"/>
    <w:rsid w:val="00EB15BB"/>
    <w:rsid w:val="00EB61CF"/>
    <w:rsid w:val="00EC266D"/>
    <w:rsid w:val="00EC29E9"/>
    <w:rsid w:val="00EC6920"/>
    <w:rsid w:val="00EE12E3"/>
    <w:rsid w:val="00EE3BB2"/>
    <w:rsid w:val="00EE5AFB"/>
    <w:rsid w:val="00F13943"/>
    <w:rsid w:val="00F23054"/>
    <w:rsid w:val="00F30811"/>
    <w:rsid w:val="00F43252"/>
    <w:rsid w:val="00F50DF7"/>
    <w:rsid w:val="00F51338"/>
    <w:rsid w:val="00F517FB"/>
    <w:rsid w:val="00F66324"/>
    <w:rsid w:val="00F70435"/>
    <w:rsid w:val="00F747C4"/>
    <w:rsid w:val="00F81AB7"/>
    <w:rsid w:val="00F83585"/>
    <w:rsid w:val="00F84A62"/>
    <w:rsid w:val="00F86FDA"/>
    <w:rsid w:val="00F90BA7"/>
    <w:rsid w:val="00FA23EC"/>
    <w:rsid w:val="00FA3A36"/>
    <w:rsid w:val="00FA421B"/>
    <w:rsid w:val="00FA6027"/>
    <w:rsid w:val="00FA7942"/>
    <w:rsid w:val="00FB0BDF"/>
    <w:rsid w:val="00FC1A0B"/>
    <w:rsid w:val="00FC34EC"/>
    <w:rsid w:val="00FC6F29"/>
    <w:rsid w:val="00FD1C03"/>
    <w:rsid w:val="00FD5C2F"/>
    <w:rsid w:val="00FD6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77D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1"/>
    <w:lsdException w:name="caption" w:uiPriority="35" w:qFormat="1"/>
    <w:lsdException w:name="List" w:uiPriority="0"/>
    <w:lsdException w:name="List Bullet" w:uiPriority="0"/>
    <w:lsdException w:name="List Number" w:uiPriority="0" w:qFormat="1"/>
    <w:lsdException w:name="Title" w:semiHidden="0" w:uiPriority="0" w:unhideWhenUsed="0" w:qFormat="1"/>
    <w:lsdException w:name="Signature" w:uiPriority="0" w:qFormat="1"/>
    <w:lsdException w:name="Default Paragraph Font" w:uiPriority="1"/>
    <w:lsdException w:name="Subtitle" w:semiHidden="0" w:uiPriority="0" w:unhideWhenUsed="0" w:qFormat="1"/>
    <w:lsdException w:name="Strong" w:semiHidden="0" w:uiPriority="9" w:unhideWhenUsed="0"/>
    <w:lsdException w:name="Emphasis" w:semiHidden="0" w:uiPriority="20" w:unhideWhenUsed="0"/>
    <w:lsdException w:name="Table Grid" w:semiHidden="0" w:uiPriority="39" w:unhideWhenUsed="0"/>
    <w:lsdException w:name="Placeholder Text" w:uiPriority="2" w:unhideWhenUsed="0"/>
    <w:lsdException w:name="No Spacing" w:uiPriority="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pPr>
      <w:spacing w:before="120" w:after="0" w:line="240" w:lineRule="auto"/>
      <w:ind w:left="72" w:right="72"/>
    </w:pPr>
  </w:style>
  <w:style w:type="paragraph" w:styleId="Heading1">
    <w:name w:val="heading 1"/>
    <w:basedOn w:val="Normal"/>
    <w:next w:val="Normal"/>
    <w:link w:val="Heading1Char"/>
    <w:uiPriority w:val="1"/>
    <w:qFormat/>
    <w:pPr>
      <w:keepNext/>
      <w:keepLines/>
      <w:pageBreakBefore/>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pBdr>
        <w:top w:val="single" w:sz="4" w:space="1" w:color="DD8047" w:themeColor="accent2"/>
      </w:pBdr>
      <w:spacing w:before="360" w:after="120"/>
      <w:outlineLvl w:val="1"/>
    </w:pPr>
    <w:rPr>
      <w:rFonts w:asciiTheme="majorHAnsi" w:eastAsiaTheme="majorEastAsia" w:hAnsiTheme="majorHAnsi" w:cstheme="majorBidi"/>
      <w:b/>
      <w:bCs/>
      <w:caps/>
      <w:color w:val="DD8047" w:themeColor="accent2"/>
      <w:spacing w:val="20"/>
      <w:sz w:val="24"/>
      <w:szCs w:val="24"/>
    </w:rPr>
  </w:style>
  <w:style w:type="paragraph" w:styleId="Heading3">
    <w:name w:val="heading 3"/>
    <w:basedOn w:val="Normal"/>
    <w:next w:val="Normal"/>
    <w:link w:val="Heading3Char"/>
    <w:uiPriority w:val="1"/>
    <w:qFormat/>
    <w:pPr>
      <w:keepNext/>
      <w:keepLines/>
      <w:spacing w:before="240" w:after="120"/>
      <w:outlineLvl w:val="2"/>
    </w:pPr>
    <w:rPr>
      <w:rFonts w:asciiTheme="majorHAnsi" w:eastAsiaTheme="majorEastAsia" w:hAnsiTheme="majorHAnsi" w:cstheme="majorBidi"/>
      <w:b/>
      <w:bCs/>
      <w:caps/>
      <w:color w:val="80865A" w:themeColor="accent3" w:themeShade="BF"/>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DD8047" w:themeColor="accent2"/>
      <w:spacing w:val="20"/>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b/>
      <w:bCs/>
      <w:caps/>
      <w:color w:val="80865A" w:themeColor="accent3" w:themeShade="B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11">
    <w:name w:val="Grid Table 3 - Accent 1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ListTable7Colorful-Accent11">
    <w:name w:val="List Table 7 Colorful - Accent 1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11">
    <w:name w:val="Grid Table 5 Dark - Accent 1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GridTable4-Accent61">
    <w:name w:val="Grid Table 4 - Accent 61"/>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1">
    <w:name w:val="Plain Table 21"/>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2-Accent11">
    <w:name w:val="List Table 2 - Accent 1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1Light-Accent21">
    <w:name w:val="List Table 1 Light - Accent 21"/>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customStyle="1" w:styleId="GridTable4-Accent11">
    <w:name w:val="Grid Table 4 - Accent 1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4-Accent21">
    <w:name w:val="Grid Table 4 - Accent 21"/>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PlainTable41">
    <w:name w:val="Plain Table 41"/>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61">
    <w:name w:val="Grid Table 1 Light - Accent 61"/>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ListTable1Light-Accent61">
    <w:name w:val="List Table 1 Light - Accent 61"/>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2"/>
    <w:pPr>
      <w:spacing w:before="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customStyle="1" w:styleId="GridTable1Light-Accent11">
    <w:name w:val="Grid Table 1 Light - Accent 1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customStyle="1" w:styleId="GridTable2-Accent11">
    <w:name w:val="Grid Table 2 - Accent 1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pPr>
      <w:spacing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jc w:val="right"/>
    </w:pPr>
    <w:rPr>
      <w:caps/>
    </w:rPr>
  </w:style>
  <w:style w:type="table" w:customStyle="1" w:styleId="GridTable3-Accent31">
    <w:name w:val="Grid Table 3 - Accent 31"/>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5Dark-Accent31">
    <w:name w:val="Grid Table 5 Dark - Accent 3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GridTable1Light-Accent31">
    <w:name w:val="Grid Table 1 Light - Accent 31"/>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pP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customStyle="1" w:styleId="GridTable1Light-Accent21">
    <w:name w:val="Grid Table 1 Light - Accent 21"/>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paragraph" w:styleId="ListParagraph">
    <w:name w:val="List Paragraph"/>
    <w:basedOn w:val="Normal"/>
    <w:uiPriority w:val="34"/>
    <w:unhideWhenUsed/>
    <w:qFormat/>
    <w:rsid w:val="00731880"/>
    <w:pPr>
      <w:ind w:left="720"/>
      <w:contextualSpacing/>
    </w:pPr>
  </w:style>
  <w:style w:type="character" w:styleId="Hyperlink">
    <w:name w:val="Hyperlink"/>
    <w:basedOn w:val="DefaultParagraphFont"/>
    <w:uiPriority w:val="99"/>
    <w:unhideWhenUsed/>
    <w:rsid w:val="007873F5"/>
    <w:rPr>
      <w:color w:val="F7B615" w:themeColor="hyperlink"/>
      <w:u w:val="single"/>
    </w:rPr>
  </w:style>
  <w:style w:type="character" w:customStyle="1" w:styleId="UnresolvedMention1">
    <w:name w:val="Unresolved Mention1"/>
    <w:basedOn w:val="DefaultParagraphFont"/>
    <w:uiPriority w:val="99"/>
    <w:semiHidden/>
    <w:unhideWhenUsed/>
    <w:rsid w:val="007873F5"/>
    <w:rPr>
      <w:color w:val="808080"/>
      <w:shd w:val="clear" w:color="auto" w:fill="E6E6E6"/>
    </w:rPr>
  </w:style>
  <w:style w:type="table" w:styleId="TableSubtle2">
    <w:name w:val="Table Subtle 2"/>
    <w:basedOn w:val="TableNormal"/>
    <w:uiPriority w:val="99"/>
    <w:rsid w:val="00E92DD0"/>
    <w:pPr>
      <w:spacing w:before="120" w:after="0" w:line="240" w:lineRule="auto"/>
      <w:ind w:left="72" w:right="7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PlainTable31">
    <w:name w:val="Plain Table 31"/>
    <w:basedOn w:val="TableNormal"/>
    <w:uiPriority w:val="43"/>
    <w:rsid w:val="00E92DD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MediumShading2-Accent1">
    <w:name w:val="Medium Shading 2 Accent 1"/>
    <w:basedOn w:val="TableNormal"/>
    <w:uiPriority w:val="64"/>
    <w:rsid w:val="00E92DD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ableWeb3">
    <w:name w:val="Table Web 3"/>
    <w:basedOn w:val="TableNormal"/>
    <w:uiPriority w:val="99"/>
    <w:rsid w:val="00E92DD0"/>
    <w:pPr>
      <w:spacing w:before="120" w:after="0" w:line="240" w:lineRule="auto"/>
      <w:ind w:left="72" w:right="7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1Light1">
    <w:name w:val="Grid Table 1 Light1"/>
    <w:basedOn w:val="TableNormal"/>
    <w:uiPriority w:val="46"/>
    <w:rsid w:val="00E92DD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30811"/>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0811"/>
    <w:rPr>
      <w:rFonts w:ascii="Segoe UI" w:hAnsi="Segoe UI" w:cs="Segoe UI"/>
      <w:sz w:val="18"/>
      <w:szCs w:val="18"/>
    </w:rPr>
  </w:style>
  <w:style w:type="character" w:styleId="FollowedHyperlink">
    <w:name w:val="FollowedHyperlink"/>
    <w:basedOn w:val="DefaultParagraphFont"/>
    <w:uiPriority w:val="99"/>
    <w:semiHidden/>
    <w:unhideWhenUsed/>
    <w:rsid w:val="0074041A"/>
    <w:rPr>
      <w:color w:val="704404" w:themeColor="followedHyperlink"/>
      <w:u w:val="single"/>
    </w:rPr>
  </w:style>
  <w:style w:type="character" w:customStyle="1" w:styleId="UnresolvedMention2">
    <w:name w:val="Unresolved Mention2"/>
    <w:basedOn w:val="DefaultParagraphFont"/>
    <w:uiPriority w:val="99"/>
    <w:semiHidden/>
    <w:unhideWhenUsed/>
    <w:rsid w:val="00F50DF7"/>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1"/>
    <w:lsdException w:name="caption" w:uiPriority="35" w:qFormat="1"/>
    <w:lsdException w:name="List" w:uiPriority="0"/>
    <w:lsdException w:name="List Bullet" w:uiPriority="0"/>
    <w:lsdException w:name="List Number" w:uiPriority="0" w:qFormat="1"/>
    <w:lsdException w:name="Title" w:semiHidden="0" w:uiPriority="0" w:unhideWhenUsed="0" w:qFormat="1"/>
    <w:lsdException w:name="Signature" w:uiPriority="0" w:qFormat="1"/>
    <w:lsdException w:name="Default Paragraph Font" w:uiPriority="1"/>
    <w:lsdException w:name="Subtitle" w:semiHidden="0" w:uiPriority="0" w:unhideWhenUsed="0" w:qFormat="1"/>
    <w:lsdException w:name="Strong" w:semiHidden="0" w:uiPriority="9" w:unhideWhenUsed="0"/>
    <w:lsdException w:name="Emphasis" w:semiHidden="0" w:uiPriority="20" w:unhideWhenUsed="0"/>
    <w:lsdException w:name="Table Grid" w:semiHidden="0" w:uiPriority="39" w:unhideWhenUsed="0"/>
    <w:lsdException w:name="Placeholder Text" w:uiPriority="2" w:unhideWhenUsed="0"/>
    <w:lsdException w:name="No Spacing" w:uiPriority="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pPr>
      <w:spacing w:before="120" w:after="0" w:line="240" w:lineRule="auto"/>
      <w:ind w:left="72" w:right="72"/>
    </w:pPr>
  </w:style>
  <w:style w:type="paragraph" w:styleId="Heading1">
    <w:name w:val="heading 1"/>
    <w:basedOn w:val="Normal"/>
    <w:next w:val="Normal"/>
    <w:link w:val="Heading1Char"/>
    <w:uiPriority w:val="1"/>
    <w:qFormat/>
    <w:pPr>
      <w:keepNext/>
      <w:keepLines/>
      <w:pageBreakBefore/>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pBdr>
        <w:top w:val="single" w:sz="4" w:space="1" w:color="DD8047" w:themeColor="accent2"/>
      </w:pBdr>
      <w:spacing w:before="360" w:after="120"/>
      <w:outlineLvl w:val="1"/>
    </w:pPr>
    <w:rPr>
      <w:rFonts w:asciiTheme="majorHAnsi" w:eastAsiaTheme="majorEastAsia" w:hAnsiTheme="majorHAnsi" w:cstheme="majorBidi"/>
      <w:b/>
      <w:bCs/>
      <w:caps/>
      <w:color w:val="DD8047" w:themeColor="accent2"/>
      <w:spacing w:val="20"/>
      <w:sz w:val="24"/>
      <w:szCs w:val="24"/>
    </w:rPr>
  </w:style>
  <w:style w:type="paragraph" w:styleId="Heading3">
    <w:name w:val="heading 3"/>
    <w:basedOn w:val="Normal"/>
    <w:next w:val="Normal"/>
    <w:link w:val="Heading3Char"/>
    <w:uiPriority w:val="1"/>
    <w:qFormat/>
    <w:pPr>
      <w:keepNext/>
      <w:keepLines/>
      <w:spacing w:before="240" w:after="120"/>
      <w:outlineLvl w:val="2"/>
    </w:pPr>
    <w:rPr>
      <w:rFonts w:asciiTheme="majorHAnsi" w:eastAsiaTheme="majorEastAsia" w:hAnsiTheme="majorHAnsi" w:cstheme="majorBidi"/>
      <w:b/>
      <w:bCs/>
      <w:caps/>
      <w:color w:val="80865A" w:themeColor="accent3" w:themeShade="BF"/>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DD8047" w:themeColor="accent2"/>
      <w:spacing w:val="20"/>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b/>
      <w:bCs/>
      <w:caps/>
      <w:color w:val="80865A" w:themeColor="accent3" w:themeShade="B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11">
    <w:name w:val="Grid Table 3 - Accent 1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ListTable7Colorful-Accent11">
    <w:name w:val="List Table 7 Colorful - Accent 1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11">
    <w:name w:val="Grid Table 5 Dark - Accent 1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GridTable4-Accent61">
    <w:name w:val="Grid Table 4 - Accent 61"/>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1">
    <w:name w:val="Plain Table 21"/>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2-Accent11">
    <w:name w:val="List Table 2 - Accent 1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1Light-Accent21">
    <w:name w:val="List Table 1 Light - Accent 21"/>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customStyle="1" w:styleId="GridTable4-Accent11">
    <w:name w:val="Grid Table 4 - Accent 1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4-Accent21">
    <w:name w:val="Grid Table 4 - Accent 21"/>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PlainTable41">
    <w:name w:val="Plain Table 41"/>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61">
    <w:name w:val="Grid Table 1 Light - Accent 61"/>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ListTable1Light-Accent61">
    <w:name w:val="List Table 1 Light - Accent 61"/>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2"/>
    <w:pPr>
      <w:spacing w:before="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customStyle="1" w:styleId="GridTable1Light-Accent11">
    <w:name w:val="Grid Table 1 Light - Accent 1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customStyle="1" w:styleId="GridTable2-Accent11">
    <w:name w:val="Grid Table 2 - Accent 1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pPr>
      <w:spacing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jc w:val="right"/>
    </w:pPr>
    <w:rPr>
      <w:caps/>
    </w:rPr>
  </w:style>
  <w:style w:type="table" w:customStyle="1" w:styleId="GridTable3-Accent31">
    <w:name w:val="Grid Table 3 - Accent 31"/>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5Dark-Accent31">
    <w:name w:val="Grid Table 5 Dark - Accent 3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GridTable1Light-Accent31">
    <w:name w:val="Grid Table 1 Light - Accent 31"/>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pP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customStyle="1" w:styleId="GridTable1Light-Accent21">
    <w:name w:val="Grid Table 1 Light - Accent 21"/>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paragraph" w:styleId="ListParagraph">
    <w:name w:val="List Paragraph"/>
    <w:basedOn w:val="Normal"/>
    <w:uiPriority w:val="34"/>
    <w:unhideWhenUsed/>
    <w:qFormat/>
    <w:rsid w:val="00731880"/>
    <w:pPr>
      <w:ind w:left="720"/>
      <w:contextualSpacing/>
    </w:pPr>
  </w:style>
  <w:style w:type="character" w:styleId="Hyperlink">
    <w:name w:val="Hyperlink"/>
    <w:basedOn w:val="DefaultParagraphFont"/>
    <w:uiPriority w:val="99"/>
    <w:unhideWhenUsed/>
    <w:rsid w:val="007873F5"/>
    <w:rPr>
      <w:color w:val="F7B615" w:themeColor="hyperlink"/>
      <w:u w:val="single"/>
    </w:rPr>
  </w:style>
  <w:style w:type="character" w:customStyle="1" w:styleId="UnresolvedMention1">
    <w:name w:val="Unresolved Mention1"/>
    <w:basedOn w:val="DefaultParagraphFont"/>
    <w:uiPriority w:val="99"/>
    <w:semiHidden/>
    <w:unhideWhenUsed/>
    <w:rsid w:val="007873F5"/>
    <w:rPr>
      <w:color w:val="808080"/>
      <w:shd w:val="clear" w:color="auto" w:fill="E6E6E6"/>
    </w:rPr>
  </w:style>
  <w:style w:type="table" w:styleId="TableSubtle2">
    <w:name w:val="Table Subtle 2"/>
    <w:basedOn w:val="TableNormal"/>
    <w:uiPriority w:val="99"/>
    <w:rsid w:val="00E92DD0"/>
    <w:pPr>
      <w:spacing w:before="120" w:after="0" w:line="240" w:lineRule="auto"/>
      <w:ind w:left="72" w:right="7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PlainTable31">
    <w:name w:val="Plain Table 31"/>
    <w:basedOn w:val="TableNormal"/>
    <w:uiPriority w:val="43"/>
    <w:rsid w:val="00E92DD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MediumShading2-Accent1">
    <w:name w:val="Medium Shading 2 Accent 1"/>
    <w:basedOn w:val="TableNormal"/>
    <w:uiPriority w:val="64"/>
    <w:rsid w:val="00E92DD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ableWeb3">
    <w:name w:val="Table Web 3"/>
    <w:basedOn w:val="TableNormal"/>
    <w:uiPriority w:val="99"/>
    <w:rsid w:val="00E92DD0"/>
    <w:pPr>
      <w:spacing w:before="120" w:after="0" w:line="240" w:lineRule="auto"/>
      <w:ind w:left="72" w:right="7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1Light1">
    <w:name w:val="Grid Table 1 Light1"/>
    <w:basedOn w:val="TableNormal"/>
    <w:uiPriority w:val="46"/>
    <w:rsid w:val="00E92DD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30811"/>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0811"/>
    <w:rPr>
      <w:rFonts w:ascii="Segoe UI" w:hAnsi="Segoe UI" w:cs="Segoe UI"/>
      <w:sz w:val="18"/>
      <w:szCs w:val="18"/>
    </w:rPr>
  </w:style>
  <w:style w:type="character" w:styleId="FollowedHyperlink">
    <w:name w:val="FollowedHyperlink"/>
    <w:basedOn w:val="DefaultParagraphFont"/>
    <w:uiPriority w:val="99"/>
    <w:semiHidden/>
    <w:unhideWhenUsed/>
    <w:rsid w:val="0074041A"/>
    <w:rPr>
      <w:color w:val="704404" w:themeColor="followedHyperlink"/>
      <w:u w:val="single"/>
    </w:rPr>
  </w:style>
  <w:style w:type="character" w:customStyle="1" w:styleId="UnresolvedMention2">
    <w:name w:val="Unresolved Mention2"/>
    <w:basedOn w:val="DefaultParagraphFont"/>
    <w:uiPriority w:val="99"/>
    <w:semiHidden/>
    <w:unhideWhenUsed/>
    <w:rsid w:val="00F50DF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654628">
      <w:bodyDiv w:val="1"/>
      <w:marLeft w:val="0"/>
      <w:marRight w:val="0"/>
      <w:marTop w:val="0"/>
      <w:marBottom w:val="0"/>
      <w:divBdr>
        <w:top w:val="none" w:sz="0" w:space="0" w:color="auto"/>
        <w:left w:val="none" w:sz="0" w:space="0" w:color="auto"/>
        <w:bottom w:val="none" w:sz="0" w:space="0" w:color="auto"/>
        <w:right w:val="none" w:sz="0" w:space="0" w:color="auto"/>
      </w:divBdr>
    </w:div>
    <w:div w:id="166396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www.jenkinssoftware.com/raknet/manual/programmingtips.ht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fmod.com/resources/documentation-api"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jenkinssoftware.com/raknet/manual/index.htm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raknet.net/raknet/manual/tutorial.html" TargetMode="External"/><Relationship Id="rId20" Type="http://schemas.openxmlformats.org/officeDocument/2006/relationships/hyperlink" Target="https://www.speex.org/docs/manual/speex-manual.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gafferongames.com/post/reading_and_writing_packets/" TargetMode="External"/><Relationship Id="rId23" Type="http://schemas.openxmlformats.org/officeDocument/2006/relationships/hyperlink" Target="https://aie.instructure.com/courses/40/pages/multithreaded-programming" TargetMode="External"/><Relationship Id="rId10" Type="http://schemas.openxmlformats.org/officeDocument/2006/relationships/endnotes" Target="endnotes.xml"/><Relationship Id="rId19" Type="http://schemas.openxmlformats.org/officeDocument/2006/relationships/hyperlink" Target="http://www.raknet.net/raknet/manual/rakvoice.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fmod.com/resources/documentation-api?page=content/generated/overview/terminology.html"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167697\AppData\Roaming\Microsoft\Templates\Tactical%20business%20marketing%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2018-05-05T00:00:00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010829-A54E-4FD5-A983-E4FA2514A02F}">
  <ds:schemaRefs>
    <ds:schemaRef ds:uri="http://schemas.microsoft.com/sharepoint/v3/contenttype/forms"/>
  </ds:schemaRefs>
</ds:datastoreItem>
</file>

<file path=customXml/itemProps3.xml><?xml version="1.0" encoding="utf-8"?>
<ds:datastoreItem xmlns:ds="http://schemas.openxmlformats.org/officeDocument/2006/customXml" ds:itemID="{8B598D43-5EB0-460D-A136-FA7D608F4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Tactical business marketing plan.dotx</Template>
  <TotalTime>392</TotalTime>
  <Pages>9</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NETWORK Party CHAT System</vt:lpstr>
    </vt:vector>
  </TitlesOfParts>
  <Company/>
  <LinksUpToDate>false</LinksUpToDate>
  <CharactersWithSpaces>7785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Party CHAT System</dc:title>
  <dc:subject>Complex GAME SYSTEMs ASSIGNMENT</dc:subject>
  <dc:creator>Daniel Marton</dc:creator>
  <cp:lastModifiedBy>Microsoft</cp:lastModifiedBy>
  <cp:revision>101</cp:revision>
  <cp:lastPrinted>2018-04-03T00:28:00Z</cp:lastPrinted>
  <dcterms:created xsi:type="dcterms:W3CDTF">2018-05-03T05:23:00Z</dcterms:created>
  <dcterms:modified xsi:type="dcterms:W3CDTF">2018-06-05T08:14:00Z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TC039920849991</vt:lpwstr>
  </property>
</Properties>
</file>